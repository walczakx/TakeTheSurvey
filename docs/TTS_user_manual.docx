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B72CEE8" w14:textId="77777777" w:rsidR="00D674AD" w:rsidRDefault="00D674AD"/>
        <w:p w14:paraId="5E787B9D" w14:textId="77777777" w:rsidR="006303FD" w:rsidRDefault="006303FD" w:rsidP="006303FD">
          <w:pPr>
            <w:pStyle w:val="NormalnyWeb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98174A0" wp14:editId="0663FA24">
                    <wp:extent cx="304800" cy="304800"/>
                    <wp:effectExtent l="0" t="0" r="0" b="0"/>
                    <wp:docPr id="6" name="AutoShape 11" descr="car,car,Orange car,Cartoon car,Cars Posters element, Car, Car, Orange Car PNG and PS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B00765B" id="AutoShape 11" o:spid="_x0000_s1026" alt="car,car,Orange car,Cartoon car,Cars Posters element, Car, Car, Orange Car PNG and PS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0Y6zF6AIAABYGAAAOAAAAAAAAAAAA&#10;AAAAAC4CAABkcnMvZTJvRG9jLnhtbFBLAQItABQABgAIAAAAIQBMoOks2AAAAAMBAAAPAAAAAAAA&#10;AAAAAAAAAEIFAABkcnMvZG93bnJldi54bWxQSwUGAAAAAAQABADzAAAARw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4F2B0E00" w14:textId="77777777" w:rsidR="00A22C77" w:rsidRDefault="00073C83" w:rsidP="006303FD">
          <w:pPr>
            <w:pStyle w:val="NormalnyWeb"/>
            <w:rPr>
              <w:caps/>
            </w:rPr>
          </w:pPr>
          <w:r>
            <w:rPr>
              <w:caps/>
              <w:noProof/>
            </w:rPr>
            <w:drawing>
              <wp:anchor distT="0" distB="0" distL="114300" distR="114300" simplePos="0" relativeHeight="251672064" behindDoc="0" locked="0" layoutInCell="1" allowOverlap="1" wp14:anchorId="447FECA7" wp14:editId="7AA697A2">
                <wp:simplePos x="0" y="0"/>
                <wp:positionH relativeFrom="column">
                  <wp:posOffset>1038225</wp:posOffset>
                </wp:positionH>
                <wp:positionV relativeFrom="paragraph">
                  <wp:posOffset>1564005</wp:posOffset>
                </wp:positionV>
                <wp:extent cx="3343275" cy="2171700"/>
                <wp:effectExtent l="0" t="0" r="9525" b="0"/>
                <wp:wrapNone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ake_the_survey (1)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6414214D" wp14:editId="734E8620">
                    <wp:extent cx="304800" cy="304800"/>
                    <wp:effectExtent l="0" t="0" r="0" b="0"/>
                    <wp:docPr id="4" name="AutoShape 2" descr="Znalezione obrazy dla zapytania surve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50FC25" id="AutoShape 2" o:spid="_x0000_s1026" alt="Znalezione obrazy dla zapytania surv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cuyodcCAADmBQAADgAAAAAAAAAAAAAAAAAuAgAAZHJzL2Uyb0Rv&#10;Yy54bWxQSwECLQAUAAYACAAAACEATKDpLNgAAAADAQAADwAAAAAAAAAAAAAAAAAxBQAAZHJzL2Rv&#10;d25yZXYueG1sUEsFBgAAAAAEAAQA8wAAADY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C73E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67C5CD5" wp14:editId="0C021DBD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02543" w14:textId="77777777" w:rsidR="00AA1665" w:rsidRDefault="00AA1665" w:rsidP="006303FD">
                                <w:pPr>
                                  <w:pStyle w:val="Akapitzlist"/>
                                </w:pPr>
                                <w:r>
                                  <w:t>Maciej Walczakowski</w:t>
                                </w:r>
                              </w:p>
                              <w:p w14:paraId="3B023C74" w14:textId="77777777" w:rsidR="00AA1665" w:rsidRDefault="00AA1665" w:rsidP="006303FD">
                                <w:pPr>
                                  <w:pStyle w:val="Akapitzlist"/>
                                </w:pPr>
                                <w:r>
                                  <w:t>Jarosław Kulik</w:t>
                                </w:r>
                              </w:p>
                              <w:p w14:paraId="5FD6020F" w14:textId="77777777" w:rsidR="00AA1665" w:rsidRDefault="00AA1665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7C5C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14:paraId="1DE02543" w14:textId="77777777" w:rsidR="00AA1665" w:rsidRDefault="00AA1665" w:rsidP="006303FD">
                          <w:pPr>
                            <w:pStyle w:val="Akapitzlist"/>
                          </w:pPr>
                          <w:r>
                            <w:t>Maciej Walczakowski</w:t>
                          </w:r>
                        </w:p>
                        <w:p w14:paraId="3B023C74" w14:textId="77777777" w:rsidR="00AA1665" w:rsidRDefault="00AA1665" w:rsidP="006303FD">
                          <w:pPr>
                            <w:pStyle w:val="Akapitzlist"/>
                          </w:pPr>
                          <w:r>
                            <w:t>Jarosław Kulik</w:t>
                          </w:r>
                        </w:p>
                        <w:p w14:paraId="5FD6020F" w14:textId="77777777" w:rsidR="00AA1665" w:rsidRDefault="00AA1665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1C4F948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3C9C0C7C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4997B5E8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5C2A5C59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60259EB8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1E46D143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1DD6B7B5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51524F5A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5DBB1D2A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6E5ABC8E" w14:textId="77777777" w:rsidR="00A22C77" w:rsidRPr="00A22C77" w:rsidRDefault="00A22C77" w:rsidP="00A22C77">
          <w:pPr>
            <w:rPr>
              <w:lang w:val="pl-PL" w:eastAsia="pl-PL"/>
            </w:rPr>
          </w:pPr>
        </w:p>
        <w:p w14:paraId="2A008DCC" w14:textId="77777777" w:rsidR="00A22C77" w:rsidRPr="00A22C77" w:rsidRDefault="00A22C77" w:rsidP="00A22C77">
          <w:pPr>
            <w:pStyle w:val="NormalnyWeb"/>
            <w:tabs>
              <w:tab w:val="left" w:pos="885"/>
            </w:tabs>
            <w:jc w:val="center"/>
            <w:rPr>
              <w:b/>
              <w:i/>
            </w:rPr>
          </w:pPr>
          <w:r w:rsidRPr="00A22C77">
            <w:rPr>
              <w:b/>
              <w:i/>
            </w:rPr>
            <w:t>Instrukcja użytkownika</w:t>
          </w:r>
        </w:p>
        <w:p w14:paraId="724C8879" w14:textId="77777777" w:rsidR="006303FD" w:rsidRDefault="00C73E7E" w:rsidP="006303FD">
          <w:pPr>
            <w:pStyle w:val="NormalnyWeb"/>
          </w:pPr>
          <w:r w:rsidRPr="00A22C77">
            <w:br w:type="page"/>
          </w:r>
          <w:r w:rsidR="006303FD">
            <w:rPr>
              <w:noProof/>
            </w:rPr>
            <w:lastRenderedPageBreak/>
            <mc:AlternateContent>
              <mc:Choice Requires="wps">
                <w:drawing>
                  <wp:inline distT="0" distB="0" distL="0" distR="0" wp14:anchorId="483BA4A4" wp14:editId="3327FE45">
                    <wp:extent cx="304800" cy="304800"/>
                    <wp:effectExtent l="0" t="0" r="0" b="0"/>
                    <wp:docPr id="5" name="Prostokąt 5" descr="car,car,Orange car,Cartoon car,Cars Posters element, Car, Car, Orange Car PNG and PS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F5FB048" id="Prostokąt 5" o:spid="_x0000_s1026" alt="car,car,Orange car,Cartoon car,Cars Posters element, Car, Car, Orange Car PNG and PS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KbV3e8CAAAWBgAADgAA&#10;AAAAAAAAAAAAAAAuAgAAZHJzL2Uyb0RvYy54bWxQSwECLQAUAAYACAAAACEATKDpLNgAAAADAQAA&#10;DwAAAAAAAAAAAAAAAABJBQAAZHJzL2Rvd25yZXYueG1sUEsFBgAAAAAEAAQA8wAAAE4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7D1C8117" w14:textId="77777777" w:rsidR="00D674AD" w:rsidRDefault="00AA1665"/>
      </w:sdtContent>
    </w:sdt>
    <w:sdt>
      <w:sdtPr>
        <w:rPr>
          <w:lang w:val="pl-PL"/>
        </w:rPr>
        <w:id w:val="-10573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</w:sdtEndPr>
      <w:sdtContent>
        <w:p w14:paraId="4991485D" w14:textId="77777777" w:rsidR="0048284D" w:rsidRDefault="0048284D">
          <w:pPr>
            <w:pStyle w:val="Nagwekspisutreci"/>
          </w:pPr>
          <w:r>
            <w:rPr>
              <w:lang w:val="pl-PL"/>
            </w:rPr>
            <w:t>Spis treści</w:t>
          </w:r>
        </w:p>
        <w:p w14:paraId="5F311C96" w14:textId="2F329530" w:rsidR="00363F41" w:rsidRDefault="0048284D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366644" w:history="1">
            <w:r w:rsidR="00363F41" w:rsidRPr="00E118B7">
              <w:rPr>
                <w:rStyle w:val="Hipercze"/>
                <w:noProof/>
                <w:lang w:val="pl-PL"/>
              </w:rPr>
              <w:t>Przeznaczenie serwisu</w:t>
            </w:r>
            <w:r w:rsidR="00363F41">
              <w:rPr>
                <w:noProof/>
                <w:webHidden/>
              </w:rPr>
              <w:tab/>
            </w:r>
            <w:r w:rsidR="00363F41">
              <w:rPr>
                <w:noProof/>
                <w:webHidden/>
              </w:rPr>
              <w:fldChar w:fldCharType="begin"/>
            </w:r>
            <w:r w:rsidR="00363F41">
              <w:rPr>
                <w:noProof/>
                <w:webHidden/>
              </w:rPr>
              <w:instrText xml:space="preserve"> PAGEREF _Toc519366644 \h </w:instrText>
            </w:r>
            <w:r w:rsidR="00363F41">
              <w:rPr>
                <w:noProof/>
                <w:webHidden/>
              </w:rPr>
            </w:r>
            <w:r w:rsidR="00363F41"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2</w:t>
            </w:r>
            <w:r w:rsidR="00363F41">
              <w:rPr>
                <w:noProof/>
                <w:webHidden/>
              </w:rPr>
              <w:fldChar w:fldCharType="end"/>
            </w:r>
          </w:hyperlink>
        </w:p>
        <w:p w14:paraId="7A229096" w14:textId="23E96F13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5" w:history="1">
            <w:r w:rsidRPr="00E118B7">
              <w:rPr>
                <w:rStyle w:val="Hipercze"/>
                <w:noProof/>
                <w:lang w:val="pl-PL"/>
              </w:rPr>
              <w:t>Strona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D27D" w14:textId="190C3AAE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6" w:history="1">
            <w:r w:rsidRPr="00E118B7">
              <w:rPr>
                <w:rStyle w:val="Hipercze"/>
                <w:noProof/>
                <w:lang w:val="pl-PL"/>
              </w:rPr>
              <w:t>Publicznie dostępne do wypełnienia ankiety (Fill out a survey!) – użytkownik niezalogowany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D2F7" w14:textId="32CA3591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7" w:history="1">
            <w:r w:rsidRPr="00E118B7">
              <w:rPr>
                <w:rStyle w:val="Hipercze"/>
                <w:noProof/>
                <w:lang w:val="pl-PL"/>
              </w:rPr>
              <w:t>Okno tworzenia nowego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0122" w14:textId="49BE8677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8" w:history="1">
            <w:r w:rsidRPr="00E118B7">
              <w:rPr>
                <w:rStyle w:val="Hipercze"/>
                <w:noProof/>
                <w:lang w:val="pl-PL"/>
              </w:rPr>
              <w:t>Okno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400D" w14:textId="0F075272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49" w:history="1">
            <w:r w:rsidRPr="00E118B7">
              <w:rPr>
                <w:rStyle w:val="Hipercze"/>
                <w:noProof/>
                <w:lang w:val="pl-PL"/>
              </w:rPr>
              <w:t>Pasek nawigacji po zalogowaniu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3698" w14:textId="418CF6ED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0" w:history="1">
            <w:r w:rsidRPr="00E118B7">
              <w:rPr>
                <w:rStyle w:val="Hipercze"/>
                <w:noProof/>
                <w:lang w:val="pl-PL"/>
              </w:rPr>
              <w:t>Menu ankiet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596E" w14:textId="3ABC704D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1" w:history="1">
            <w:r w:rsidRPr="00E118B7">
              <w:rPr>
                <w:rStyle w:val="Hipercze"/>
                <w:noProof/>
                <w:lang w:val="pl-PL"/>
              </w:rPr>
              <w:t>Menu ankiet / Browse (przeglądanie dostępnych ankiet) – użytkownik zalogowany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C6AD" w14:textId="600A30F7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2" w:history="1">
            <w:r w:rsidRPr="00E118B7">
              <w:rPr>
                <w:rStyle w:val="Hipercze"/>
                <w:noProof/>
                <w:lang w:val="pl-PL"/>
              </w:rPr>
              <w:t>Menu 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9C09" w14:textId="2063CCE1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3" w:history="1">
            <w:r w:rsidRPr="00E118B7">
              <w:rPr>
                <w:rStyle w:val="Hipercze"/>
                <w:noProof/>
                <w:lang w:val="pl-PL"/>
              </w:rPr>
              <w:t>Ekran wypełniania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E029" w14:textId="2E8914A2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4" w:history="1">
            <w:r w:rsidRPr="00E118B7">
              <w:rPr>
                <w:rStyle w:val="Hipercze"/>
                <w:noProof/>
                <w:lang w:val="pl-PL"/>
              </w:rPr>
              <w:t>Ekran tworzenia nowej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450A" w14:textId="1F509F72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5" w:history="1">
            <w:r w:rsidRPr="00E118B7">
              <w:rPr>
                <w:rStyle w:val="Hipercze"/>
                <w:noProof/>
                <w:lang w:val="pl-PL"/>
              </w:rPr>
              <w:t>Ekran tworzenia nowej ankiety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3055" w14:textId="21A4CA5C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6" w:history="1">
            <w:r w:rsidRPr="00E118B7">
              <w:rPr>
                <w:rStyle w:val="Hipercze"/>
                <w:noProof/>
                <w:lang w:val="pl-PL"/>
              </w:rPr>
              <w:t>Ekran tworzenia nowej ankiety po dodaniu 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D9FD" w14:textId="2CB7E3D9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7" w:history="1">
            <w:r w:rsidRPr="00E118B7">
              <w:rPr>
                <w:rStyle w:val="Hipercze"/>
                <w:noProof/>
                <w:lang w:val="pl-PL"/>
              </w:rPr>
              <w:t>Widok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8E1A" w14:textId="6FE1D7EF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8" w:history="1">
            <w:r w:rsidRPr="00E118B7">
              <w:rPr>
                <w:rStyle w:val="Hipercze"/>
                <w:noProof/>
                <w:lang w:val="pl-PL"/>
              </w:rPr>
              <w:t>Edycja danych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45D1" w14:textId="354D37C7" w:rsidR="00363F41" w:rsidRDefault="00363F41" w:rsidP="00363F41">
          <w:pPr>
            <w:pStyle w:val="Spistreci1"/>
            <w:tabs>
              <w:tab w:val="clear" w:pos="5040"/>
              <w:tab w:val="right" w:leader="dot" w:pos="8647"/>
            </w:tabs>
            <w:rPr>
              <w:noProof/>
              <w:lang w:val="pl-PL" w:eastAsia="pl-PL"/>
            </w:rPr>
          </w:pPr>
          <w:hyperlink w:anchor="_Toc519366659" w:history="1">
            <w:r w:rsidRPr="00E118B7">
              <w:rPr>
                <w:rStyle w:val="Hipercze"/>
                <w:noProof/>
                <w:lang w:val="pl-PL"/>
              </w:rPr>
              <w:t>Usuwanie konta użytkownika – dodatkowa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B604" w14:textId="629A941E" w:rsidR="0048284D" w:rsidRDefault="0048284D">
          <w:r>
            <w:rPr>
              <w:b/>
              <w:bCs/>
            </w:rPr>
            <w:fldChar w:fldCharType="end"/>
          </w:r>
        </w:p>
      </w:sdtContent>
    </w:sdt>
    <w:p w14:paraId="27FA9DBB" w14:textId="77777777" w:rsidR="00D674AD" w:rsidRDefault="00C73E7E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14:paraId="5481E686" w14:textId="77777777" w:rsidR="00D674AD" w:rsidRDefault="00A22C77" w:rsidP="006303FD">
      <w:pPr>
        <w:pStyle w:val="Nagwek1"/>
        <w:spacing w:line="360" w:lineRule="auto"/>
      </w:pPr>
      <w:bookmarkStart w:id="0" w:name="_Toc519366644"/>
      <w:r>
        <w:rPr>
          <w:lang w:val="pl-PL"/>
        </w:rPr>
        <w:lastRenderedPageBreak/>
        <w:t>Przeznaczenie serwisu</w:t>
      </w:r>
      <w:bookmarkEnd w:id="0"/>
    </w:p>
    <w:p w14:paraId="1675897C" w14:textId="77777777" w:rsidR="006303FD" w:rsidRDefault="00A22C77" w:rsidP="006303FD">
      <w:pPr>
        <w:spacing w:after="0" w:line="360" w:lineRule="auto"/>
        <w:rPr>
          <w:lang w:val="pl-PL"/>
        </w:rPr>
      </w:pPr>
      <w:r>
        <w:rPr>
          <w:lang w:val="pl-PL"/>
        </w:rPr>
        <w:t>Serwis oferuje</w:t>
      </w:r>
      <w:r w:rsidR="006303FD" w:rsidRPr="006303FD">
        <w:rPr>
          <w:lang w:val="pl-PL"/>
        </w:rPr>
        <w:t xml:space="preserve"> </w:t>
      </w:r>
      <w:r>
        <w:rPr>
          <w:lang w:val="pl-PL"/>
        </w:rPr>
        <w:t>możliwość tworzenia i wypełniania ankiet</w:t>
      </w:r>
      <w:r w:rsidR="00073C83">
        <w:rPr>
          <w:lang w:val="pl-PL"/>
        </w:rPr>
        <w:t xml:space="preserve"> </w:t>
      </w:r>
      <w:r w:rsidR="00D04E23">
        <w:rPr>
          <w:lang w:val="pl-PL"/>
        </w:rPr>
        <w:t>dotyczący</w:t>
      </w:r>
      <w:r>
        <w:rPr>
          <w:lang w:val="pl-PL"/>
        </w:rPr>
        <w:t>ch</w:t>
      </w:r>
      <w:r w:rsidR="00073C83">
        <w:rPr>
          <w:lang w:val="pl-PL"/>
        </w:rPr>
        <w:t xml:space="preserve"> świadczonych usług, </w:t>
      </w:r>
      <w:r w:rsidR="00D66B54">
        <w:rPr>
          <w:lang w:val="pl-PL"/>
        </w:rPr>
        <w:t xml:space="preserve"> </w:t>
      </w:r>
      <w:r w:rsidR="00073C83">
        <w:rPr>
          <w:lang w:val="pl-PL"/>
        </w:rPr>
        <w:t>produktów, odbywających się wydarzeń</w:t>
      </w:r>
      <w:r w:rsidR="00D04E23">
        <w:rPr>
          <w:lang w:val="pl-PL"/>
        </w:rPr>
        <w:t xml:space="preserve"> itp</w:t>
      </w:r>
      <w:r w:rsidR="00073C83">
        <w:rPr>
          <w:lang w:val="pl-PL"/>
        </w:rPr>
        <w:t xml:space="preserve">. Cechą szczególną </w:t>
      </w:r>
      <w:r>
        <w:rPr>
          <w:lang w:val="pl-PL"/>
        </w:rPr>
        <w:t>serwisu</w:t>
      </w:r>
      <w:r w:rsidR="00073C83">
        <w:rPr>
          <w:lang w:val="pl-PL"/>
        </w:rPr>
        <w:t xml:space="preserve"> jest konfigurowalność ankiet (możliwość skorzystania z bazy pytań).</w:t>
      </w:r>
    </w:p>
    <w:p w14:paraId="3628159E" w14:textId="77777777" w:rsidR="006303FD" w:rsidRDefault="00A22C77" w:rsidP="006303FD">
      <w:pPr>
        <w:pStyle w:val="Nagwek1"/>
        <w:spacing w:line="360" w:lineRule="auto"/>
        <w:rPr>
          <w:lang w:val="pl-PL"/>
        </w:rPr>
      </w:pPr>
      <w:bookmarkStart w:id="1" w:name="_Toc519366645"/>
      <w:r>
        <w:rPr>
          <w:lang w:val="pl-PL"/>
        </w:rPr>
        <w:t>Strona startowa</w:t>
      </w:r>
      <w:bookmarkEnd w:id="1"/>
    </w:p>
    <w:p w14:paraId="3AD21163" w14:textId="77777777" w:rsidR="00A22C77" w:rsidRDefault="000D18B0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477CDE" wp14:editId="748E5CC3">
                <wp:simplePos x="0" y="0"/>
                <wp:positionH relativeFrom="column">
                  <wp:posOffset>1885950</wp:posOffset>
                </wp:positionH>
                <wp:positionV relativeFrom="paragraph">
                  <wp:posOffset>516255</wp:posOffset>
                </wp:positionV>
                <wp:extent cx="1333500" cy="34290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327C9" w14:textId="77777777" w:rsidR="00AA1665" w:rsidRPr="000D18B0" w:rsidRDefault="00AA1665" w:rsidP="000D18B0">
                            <w:pP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>Informacje o serwisie</w:t>
                            </w:r>
                            <w:r w:rsidRPr="000D18B0"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7CDE" id="Pole tekstowe 19" o:spid="_x0000_s1027" type="#_x0000_t202" style="position:absolute;margin-left:148.5pt;margin-top:40.65pt;width:105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" filled="f" stroked="f" strokeweight=".5pt">
                <v:textbox>
                  <w:txbxContent>
                    <w:p w14:paraId="006327C9" w14:textId="77777777" w:rsidR="00AA1665" w:rsidRPr="000D18B0" w:rsidRDefault="00AA1665" w:rsidP="000D18B0">
                      <w:pP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>Informacje o serwisie</w:t>
                      </w:r>
                      <w:r w:rsidRPr="000D18B0"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14899875" wp14:editId="7DAA7E77">
                <wp:simplePos x="0" y="0"/>
                <wp:positionH relativeFrom="column">
                  <wp:posOffset>495300</wp:posOffset>
                </wp:positionH>
                <wp:positionV relativeFrom="paragraph">
                  <wp:posOffset>544830</wp:posOffset>
                </wp:positionV>
                <wp:extent cx="1085850" cy="809625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A7E9E" w14:textId="77777777" w:rsidR="00AA1665" w:rsidRPr="000D18B0" w:rsidRDefault="00AA1665">
                            <w:pP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0D18B0"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 xml:space="preserve">Przejście do listy publicznie dostępnych ankiet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9875" id="Pole tekstowe 17" o:spid="_x0000_s1028" type="#_x0000_t202" style="position:absolute;margin-left:39pt;margin-top:42.9pt;width:85.5pt;height:63.7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" filled="f" stroked="f" strokeweight=".5pt">
                <v:textbox>
                  <w:txbxContent>
                    <w:p w14:paraId="779A7E9E" w14:textId="77777777" w:rsidR="00AA1665" w:rsidRPr="000D18B0" w:rsidRDefault="00AA1665">
                      <w:pP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</w:pPr>
                      <w:r w:rsidRPr="000D18B0"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 xml:space="preserve">Przejście do listy publicznie dostępnych ankiet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C2A3C1" wp14:editId="1610D4CB">
                <wp:simplePos x="0" y="0"/>
                <wp:positionH relativeFrom="column">
                  <wp:posOffset>1800225</wp:posOffset>
                </wp:positionH>
                <wp:positionV relativeFrom="paragraph">
                  <wp:posOffset>230506</wp:posOffset>
                </wp:positionV>
                <wp:extent cx="685800" cy="285750"/>
                <wp:effectExtent l="38100" t="38100" r="19050" b="57150"/>
                <wp:wrapNone/>
                <wp:docPr id="18" name="Dymek mowy: owal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285750"/>
                        </a:xfrm>
                        <a:prstGeom prst="wedgeEllipseCallou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1A74" w14:textId="77777777" w:rsidR="00AA1665" w:rsidRDefault="00AA1665" w:rsidP="000D1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2A3C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Dymek mowy: owalny 18" o:spid="_x0000_s1029" type="#_x0000_t63" style="position:absolute;margin-left:141.75pt;margin-top:18.15pt;width:54pt;height:22.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" adj="6300,24300" filled="f" strokecolor="#00b050" strokeweight="2.25pt">
                <v:textbox>
                  <w:txbxContent>
                    <w:p w14:paraId="61441A74" w14:textId="77777777" w:rsidR="00AA1665" w:rsidRDefault="00AA1665" w:rsidP="000D1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1EC033A2" wp14:editId="4E89970E">
                <wp:simplePos x="0" y="0"/>
                <wp:positionH relativeFrom="margin">
                  <wp:posOffset>4181475</wp:posOffset>
                </wp:positionH>
                <wp:positionV relativeFrom="paragraph">
                  <wp:posOffset>535305</wp:posOffset>
                </wp:positionV>
                <wp:extent cx="1152525" cy="619125"/>
                <wp:effectExtent l="0" t="0" r="0" b="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4598A" w14:textId="77777777" w:rsidR="00AA1665" w:rsidRPr="000D18B0" w:rsidRDefault="00AA1665">
                            <w:pPr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0D18B0">
                              <w:rPr>
                                <w:color w:val="00B050"/>
                                <w:sz w:val="20"/>
                                <w:szCs w:val="20"/>
                                <w:lang w:val="pl-PL"/>
                              </w:rPr>
                              <w:t>Obszar rejestracji użytkownika i logowania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33A2" id="Pole tekstowe 14" o:spid="_x0000_s1030" type="#_x0000_t202" style="position:absolute;margin-left:329.25pt;margin-top:42.15pt;width:90.75pt;height:48.75pt;z-index:2516725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" filled="f" stroked="f" strokeweight=".5pt">
                <v:textbox>
                  <w:txbxContent>
                    <w:p w14:paraId="7484598A" w14:textId="77777777" w:rsidR="00AA1665" w:rsidRPr="000D18B0" w:rsidRDefault="00AA1665">
                      <w:pPr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</w:pPr>
                      <w:r w:rsidRPr="000D18B0">
                        <w:rPr>
                          <w:color w:val="00B050"/>
                          <w:sz w:val="20"/>
                          <w:szCs w:val="20"/>
                          <w:lang w:val="pl-PL"/>
                        </w:rPr>
                        <w:t>Obszar rejestracji użytkownika i logowania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74DFB0" wp14:editId="11B6101F">
                <wp:simplePos x="0" y="0"/>
                <wp:positionH relativeFrom="column">
                  <wp:posOffset>3733800</wp:posOffset>
                </wp:positionH>
                <wp:positionV relativeFrom="paragraph">
                  <wp:posOffset>201930</wp:posOffset>
                </wp:positionV>
                <wp:extent cx="647700" cy="352425"/>
                <wp:effectExtent l="38100" t="38100" r="38100" b="85725"/>
                <wp:wrapNone/>
                <wp:docPr id="13" name="Dymek mowy: owal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352425"/>
                        </a:xfrm>
                        <a:prstGeom prst="wedgeEllipseCallou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F7295" w14:textId="77777777" w:rsidR="00AA1665" w:rsidRDefault="00AA1665" w:rsidP="000D1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DFB0" id="Dymek mowy: owalny 13" o:spid="_x0000_s1031" type="#_x0000_t63" style="position:absolute;margin-left:294pt;margin-top:15.9pt;width:51pt;height:27.7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" adj="6300,24300" filled="f" strokecolor="#00b050" strokeweight="2.25pt">
                <v:textbox>
                  <w:txbxContent>
                    <w:p w14:paraId="6C4F7295" w14:textId="77777777" w:rsidR="00AA1665" w:rsidRDefault="00AA1665" w:rsidP="000D1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953D0C" wp14:editId="4853A949">
                <wp:simplePos x="0" y="0"/>
                <wp:positionH relativeFrom="column">
                  <wp:posOffset>1323975</wp:posOffset>
                </wp:positionH>
                <wp:positionV relativeFrom="paragraph">
                  <wp:posOffset>259080</wp:posOffset>
                </wp:positionV>
                <wp:extent cx="466725" cy="247650"/>
                <wp:effectExtent l="38100" t="38100" r="28575" b="57150"/>
                <wp:wrapNone/>
                <wp:docPr id="16" name="Dymek mowy: owal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wedgeEllipseCallou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BDD73" w14:textId="77777777" w:rsidR="00AA1665" w:rsidRDefault="00AA1665" w:rsidP="000D1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53D0C" id="Dymek mowy: owalny 16" o:spid="_x0000_s1032" type="#_x0000_t63" style="position:absolute;margin-left:104.25pt;margin-top:20.4pt;width:36.75pt;height:19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" adj="6300,24300" filled="f" strokecolor="#00b050" strokeweight="2.25pt">
                <v:textbox>
                  <w:txbxContent>
                    <w:p w14:paraId="0A7BDD73" w14:textId="77777777" w:rsidR="00AA1665" w:rsidRDefault="00AA1665" w:rsidP="000D1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2C77">
        <w:rPr>
          <w:noProof/>
          <w:lang w:val="pl-PL"/>
        </w:rPr>
        <w:drawing>
          <wp:inline distT="0" distB="0" distL="0" distR="0" wp14:anchorId="4C922AA3" wp14:editId="1E7A963E">
            <wp:extent cx="5476875" cy="2867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C547" w14:textId="77777777" w:rsidR="006322ED" w:rsidRDefault="006322ED">
      <w:pPr>
        <w:rPr>
          <w:lang w:val="pl-PL"/>
        </w:rPr>
      </w:pPr>
    </w:p>
    <w:p w14:paraId="012A051F" w14:textId="77777777" w:rsidR="006322ED" w:rsidRDefault="006322ED" w:rsidP="006322ED">
      <w:pPr>
        <w:pStyle w:val="Nagwek1"/>
        <w:spacing w:line="360" w:lineRule="auto"/>
        <w:rPr>
          <w:lang w:val="pl-PL"/>
        </w:rPr>
      </w:pPr>
      <w:bookmarkStart w:id="2" w:name="_Toc519366646"/>
      <w:r>
        <w:rPr>
          <w:lang w:val="pl-PL"/>
        </w:rPr>
        <w:t>Publicznie dostępne do wypełnienia ankiety (</w:t>
      </w:r>
      <w:proofErr w:type="spellStart"/>
      <w:r>
        <w:rPr>
          <w:lang w:val="pl-PL"/>
        </w:rPr>
        <w:t>Fill</w:t>
      </w:r>
      <w:proofErr w:type="spellEnd"/>
      <w:r>
        <w:rPr>
          <w:lang w:val="pl-PL"/>
        </w:rPr>
        <w:t xml:space="preserve"> out a </w:t>
      </w:r>
      <w:proofErr w:type="spellStart"/>
      <w:r>
        <w:rPr>
          <w:lang w:val="pl-PL"/>
        </w:rPr>
        <w:t>survey</w:t>
      </w:r>
      <w:proofErr w:type="spellEnd"/>
      <w:r>
        <w:rPr>
          <w:lang w:val="pl-PL"/>
        </w:rPr>
        <w:t>!) – użytkownik niezalogowany</w:t>
      </w:r>
      <w:bookmarkEnd w:id="2"/>
    </w:p>
    <w:p w14:paraId="44131EF3" w14:textId="77777777" w:rsidR="006322ED" w:rsidRDefault="006322ED">
      <w:pPr>
        <w:rPr>
          <w:lang w:val="pl-PL"/>
        </w:rPr>
      </w:pPr>
    </w:p>
    <w:p w14:paraId="2C971BF5" w14:textId="77777777" w:rsidR="006322ED" w:rsidRDefault="00924CBA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pl-PL"/>
        </w:rPr>
      </w:pP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FE298FF" wp14:editId="13144BA0">
                <wp:simplePos x="0" y="0"/>
                <wp:positionH relativeFrom="margin">
                  <wp:posOffset>3762375</wp:posOffset>
                </wp:positionH>
                <wp:positionV relativeFrom="paragraph">
                  <wp:posOffset>1640840</wp:posOffset>
                </wp:positionV>
                <wp:extent cx="1428750" cy="638175"/>
                <wp:effectExtent l="0" t="0" r="0" b="0"/>
                <wp:wrapNone/>
                <wp:docPr id="482" name="Pole tekstow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20180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Kliknięcia - przejście do widoku wypełniania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98FF" id="Pole tekstowe 482" o:spid="_x0000_s1033" type="#_x0000_t202" style="position:absolute;margin-left:296.25pt;margin-top:129.2pt;width:112.5pt;height:50.25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" filled="f" stroked="f" strokeweight=".5pt">
                <v:textbox>
                  <w:txbxContent>
                    <w:p w14:paraId="7BA20180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Kliknięcia - przejście do widoku wypełniania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CA5FC90" wp14:editId="56D6E612">
                <wp:simplePos x="0" y="0"/>
                <wp:positionH relativeFrom="column">
                  <wp:posOffset>4210050</wp:posOffset>
                </wp:positionH>
                <wp:positionV relativeFrom="paragraph">
                  <wp:posOffset>1191260</wp:posOffset>
                </wp:positionV>
                <wp:extent cx="0" cy="457200"/>
                <wp:effectExtent l="76200" t="38100" r="57150" b="19050"/>
                <wp:wrapNone/>
                <wp:docPr id="481" name="Łącznik prosty ze strzałką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29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81" o:spid="_x0000_s1026" type="#_x0000_t32" style="position:absolute;margin-left:331.5pt;margin-top:93.8pt;width:0;height:36pt;flip:y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" strokecolor="#7e2a0d [1924]">
                <v:stroke endarrow="block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D451E81" wp14:editId="2FAFE5CC">
                <wp:simplePos x="0" y="0"/>
                <wp:positionH relativeFrom="column">
                  <wp:posOffset>2581275</wp:posOffset>
                </wp:positionH>
                <wp:positionV relativeFrom="paragraph">
                  <wp:posOffset>1190625</wp:posOffset>
                </wp:positionV>
                <wp:extent cx="0" cy="457200"/>
                <wp:effectExtent l="76200" t="38100" r="57150" b="19050"/>
                <wp:wrapNone/>
                <wp:docPr id="479" name="Łącznik prosty ze strzałką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6F0B" id="Łącznik prosty ze strzałką 479" o:spid="_x0000_s1026" type="#_x0000_t32" style="position:absolute;margin-left:203.25pt;margin-top:93.75pt;width:0;height:36pt;flip:y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" strokecolor="#7e2a0d [1924]">
                <v:stroke endarrow="block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0FA006" wp14:editId="147AC2A6">
                <wp:simplePos x="0" y="0"/>
                <wp:positionH relativeFrom="margin">
                  <wp:posOffset>2133600</wp:posOffset>
                </wp:positionH>
                <wp:positionV relativeFrom="paragraph">
                  <wp:posOffset>1638300</wp:posOffset>
                </wp:positionV>
                <wp:extent cx="990600" cy="638175"/>
                <wp:effectExtent l="0" t="0" r="0" b="0"/>
                <wp:wrapNone/>
                <wp:docPr id="480" name="Pole tekstow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90661" w14:textId="1699CDDF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Data/godzin utworzenia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A006" id="Pole tekstowe 480" o:spid="_x0000_s1034" type="#_x0000_t202" style="position:absolute;margin-left:168pt;margin-top:129pt;width:78pt;height:50.2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" filled="f" stroked="f" strokeweight=".5pt">
                <v:textbox>
                  <w:txbxContent>
                    <w:p w14:paraId="13890661" w14:textId="1699CDDF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Data/godzin utworzenia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48A242F" wp14:editId="029AFCAA">
                <wp:simplePos x="0" y="0"/>
                <wp:positionH relativeFrom="column">
                  <wp:posOffset>542925</wp:posOffset>
                </wp:positionH>
                <wp:positionV relativeFrom="paragraph">
                  <wp:posOffset>1151890</wp:posOffset>
                </wp:positionV>
                <wp:extent cx="0" cy="457200"/>
                <wp:effectExtent l="76200" t="38100" r="57150" b="19050"/>
                <wp:wrapNone/>
                <wp:docPr id="477" name="Łącznik prosty ze strzałką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7D1F" id="Łącznik prosty ze strzałką 477" o:spid="_x0000_s1026" type="#_x0000_t32" style="position:absolute;margin-left:42.75pt;margin-top:90.7pt;width:0;height:36p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" strokecolor="#7e2a0d [1924]">
                <v:stroke endarrow="block"/>
              </v:shape>
            </w:pict>
          </mc:Fallback>
        </mc:AlternateContent>
      </w:r>
      <w:r w:rsidRPr="00924CBA">
        <w:rPr>
          <w:lang w:val="pl-P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EDBB437" wp14:editId="1D9D6D23">
                <wp:simplePos x="0" y="0"/>
                <wp:positionH relativeFrom="margin">
                  <wp:posOffset>95250</wp:posOffset>
                </wp:positionH>
                <wp:positionV relativeFrom="paragraph">
                  <wp:posOffset>1637665</wp:posOffset>
                </wp:positionV>
                <wp:extent cx="990600" cy="638175"/>
                <wp:effectExtent l="0" t="0" r="0" b="0"/>
                <wp:wrapNone/>
                <wp:docPr id="478" name="Pole tekstow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00A8D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 dostępnych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B437" id="Pole tekstowe 478" o:spid="_x0000_s1035" type="#_x0000_t202" style="position:absolute;margin-left:7.5pt;margin-top:128.95pt;width:78pt;height:50.2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" filled="f" stroked="f" strokeweight=".5pt">
                <v:textbox>
                  <w:txbxContent>
                    <w:p w14:paraId="39C00A8D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Lista dostępnych ankiet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2ED">
        <w:rPr>
          <w:noProof/>
          <w:lang w:val="pl-PL"/>
        </w:rPr>
        <w:drawing>
          <wp:inline distT="0" distB="0" distL="0" distR="0" wp14:anchorId="3B70A950" wp14:editId="6C1C347B">
            <wp:extent cx="5486400" cy="1200150"/>
            <wp:effectExtent l="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D">
        <w:rPr>
          <w:lang w:val="pl-PL"/>
        </w:rPr>
        <w:br w:type="page"/>
      </w:r>
    </w:p>
    <w:p w14:paraId="3C18567A" w14:textId="77777777" w:rsidR="00E41302" w:rsidRDefault="00885F5B" w:rsidP="00E41302">
      <w:pPr>
        <w:pStyle w:val="Nagwek1"/>
        <w:spacing w:line="360" w:lineRule="auto"/>
        <w:rPr>
          <w:lang w:val="pl-PL"/>
        </w:rPr>
      </w:pPr>
      <w:bookmarkStart w:id="3" w:name="_Toc519366647"/>
      <w:r>
        <w:rPr>
          <w:lang w:val="pl-PL"/>
        </w:rPr>
        <w:lastRenderedPageBreak/>
        <w:t xml:space="preserve">Okno tworzenia nowego konta </w:t>
      </w:r>
      <w:r w:rsidR="002E0B14">
        <w:rPr>
          <w:lang w:val="pl-PL"/>
        </w:rPr>
        <w:t>użytkownika</w:t>
      </w:r>
      <w:bookmarkEnd w:id="3"/>
      <w:r>
        <w:rPr>
          <w:lang w:val="pl-PL"/>
        </w:rPr>
        <w:t xml:space="preserve"> </w:t>
      </w:r>
    </w:p>
    <w:p w14:paraId="0CBA634F" w14:textId="77777777" w:rsidR="00A22C77" w:rsidRDefault="00727475" w:rsidP="00885F5B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1164B65" wp14:editId="1F572D26">
                <wp:simplePos x="0" y="0"/>
                <wp:positionH relativeFrom="column">
                  <wp:posOffset>1885949</wp:posOffset>
                </wp:positionH>
                <wp:positionV relativeFrom="paragraph">
                  <wp:posOffset>1822449</wp:posOffset>
                </wp:positionV>
                <wp:extent cx="657225" cy="200025"/>
                <wp:effectExtent l="38100" t="0" r="28575" b="6667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B807" id="Łącznik prosty ze strzałką 28" o:spid="_x0000_s1026" type="#_x0000_t32" style="position:absolute;margin-left:148.5pt;margin-top:143.5pt;width:51.75pt;height:15.7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E6BBAE8" wp14:editId="35EE47A6">
                <wp:simplePos x="0" y="0"/>
                <wp:positionH relativeFrom="column">
                  <wp:posOffset>1609725</wp:posOffset>
                </wp:positionH>
                <wp:positionV relativeFrom="paragraph">
                  <wp:posOffset>1555750</wp:posOffset>
                </wp:positionV>
                <wp:extent cx="933450" cy="114300"/>
                <wp:effectExtent l="0" t="57150" r="19050" b="1905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E874" id="Łącznik prosty ze strzałką 29" o:spid="_x0000_s1026" type="#_x0000_t32" style="position:absolute;margin-left:126.75pt;margin-top:122.5pt;width:73.5pt;height:9pt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3F7E67" wp14:editId="4BE0F9C1">
                <wp:simplePos x="0" y="0"/>
                <wp:positionH relativeFrom="margin">
                  <wp:posOffset>2371725</wp:posOffset>
                </wp:positionH>
                <wp:positionV relativeFrom="paragraph">
                  <wp:posOffset>403225</wp:posOffset>
                </wp:positionV>
                <wp:extent cx="1533525" cy="504825"/>
                <wp:effectExtent l="0" t="0" r="0" b="0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4B69" w14:textId="77777777" w:rsidR="00AA1665" w:rsidRPr="00727475" w:rsidRDefault="00AA1665" w:rsidP="0072747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Login użytkownika musi być unikalny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7E67" id="Pole tekstowe 35" o:spid="_x0000_s1036" type="#_x0000_t202" style="position:absolute;left:0;text-align:left;margin-left:186.75pt;margin-top:31.75pt;width:120.75pt;height:39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" filled="f" stroked="f" strokeweight=".5pt">
                <v:textbox>
                  <w:txbxContent>
                    <w:p w14:paraId="5C684B69" w14:textId="77777777" w:rsidR="00AA1665" w:rsidRPr="00727475" w:rsidRDefault="00AA1665" w:rsidP="0072747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Login użytkownika musi być unikalny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DA2DC5" wp14:editId="1D1A8B14">
                <wp:simplePos x="0" y="0"/>
                <wp:positionH relativeFrom="margin">
                  <wp:posOffset>2190750</wp:posOffset>
                </wp:positionH>
                <wp:positionV relativeFrom="paragraph">
                  <wp:posOffset>993774</wp:posOffset>
                </wp:positionV>
                <wp:extent cx="1533525" cy="504825"/>
                <wp:effectExtent l="0" t="0" r="0" b="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3FDBF" w14:textId="77777777" w:rsidR="00AA1665" w:rsidRPr="00727475" w:rsidRDefault="00AA1665" w:rsidP="0072747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Walidacja poprawności  struktury adresu e-mail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2DC5" id="Pole tekstowe 34" o:spid="_x0000_s1037" type="#_x0000_t202" style="position:absolute;left:0;text-align:left;margin-left:172.5pt;margin-top:78.25pt;width:120.75pt;height:39.75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" filled="f" stroked="f" strokeweight=".5pt">
                <v:textbox>
                  <w:txbxContent>
                    <w:p w14:paraId="62E3FDBF" w14:textId="77777777" w:rsidR="00AA1665" w:rsidRPr="00727475" w:rsidRDefault="00AA1665" w:rsidP="0072747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Walidacja poprawności  struktury adresu e-mail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E562DB3" wp14:editId="6B23DEAD">
                <wp:simplePos x="0" y="0"/>
                <wp:positionH relativeFrom="column">
                  <wp:posOffset>2524125</wp:posOffset>
                </wp:positionH>
                <wp:positionV relativeFrom="paragraph">
                  <wp:posOffset>1536700</wp:posOffset>
                </wp:positionV>
                <wp:extent cx="1000125" cy="685800"/>
                <wp:effectExtent l="0" t="0" r="0" b="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F126B" w14:textId="77777777" w:rsidR="00AA1665" w:rsidRPr="00727475" w:rsidRDefault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Hasła muszą być takie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2DB3" id="Pole tekstowe 33" o:spid="_x0000_s1038" type="#_x0000_t202" style="position:absolute;left:0;text-align:left;margin-left:198.75pt;margin-top:121pt;width:78.75pt;height:5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" filled="f" stroked="f" strokeweight=".5pt">
                <v:textbox>
                  <w:txbxContent>
                    <w:p w14:paraId="27FF126B" w14:textId="77777777" w:rsidR="00AA1665" w:rsidRPr="00727475" w:rsidRDefault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Hasła muszą być takie same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228AF5" wp14:editId="7A39B96F">
                <wp:simplePos x="0" y="0"/>
                <wp:positionH relativeFrom="column">
                  <wp:posOffset>1590675</wp:posOffset>
                </wp:positionH>
                <wp:positionV relativeFrom="paragraph">
                  <wp:posOffset>631825</wp:posOffset>
                </wp:positionV>
                <wp:extent cx="733425" cy="0"/>
                <wp:effectExtent l="38100" t="76200" r="0" b="9525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D0518" id="Łącznik prosty ze strzałką 32" o:spid="_x0000_s1026" type="#_x0000_t32" style="position:absolute;margin-left:125.25pt;margin-top:49.75pt;width:57.75pt;height:0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38BCEC3" wp14:editId="7587D6FE">
                <wp:simplePos x="0" y="0"/>
                <wp:positionH relativeFrom="column">
                  <wp:posOffset>1495425</wp:posOffset>
                </wp:positionH>
                <wp:positionV relativeFrom="paragraph">
                  <wp:posOffset>1136650</wp:posOffset>
                </wp:positionV>
                <wp:extent cx="733425" cy="0"/>
                <wp:effectExtent l="38100" t="76200" r="0" b="9525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1DEE1" id="Łącznik prosty ze strzałką 31" o:spid="_x0000_s1026" type="#_x0000_t32" style="position:absolute;margin-left:117.75pt;margin-top:89.5pt;width:57.75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" strokecolor="#00b050">
                <v:stroke endarrow="block"/>
              </v:shape>
            </w:pict>
          </mc:Fallback>
        </mc:AlternateContent>
      </w:r>
      <w:r w:rsidR="00885F5B">
        <w:rPr>
          <w:noProof/>
          <w:lang w:val="pl-PL"/>
        </w:rPr>
        <w:drawing>
          <wp:inline distT="0" distB="0" distL="0" distR="0" wp14:anchorId="774FCB67" wp14:editId="4B3B1572">
            <wp:extent cx="4197734" cy="313372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91" cy="31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9122" w14:textId="77777777" w:rsidR="00727475" w:rsidRDefault="00727475" w:rsidP="00727475">
      <w:pPr>
        <w:pStyle w:val="Nagwek1"/>
        <w:spacing w:line="360" w:lineRule="auto"/>
        <w:rPr>
          <w:lang w:val="pl-PL"/>
        </w:rPr>
      </w:pPr>
      <w:bookmarkStart w:id="4" w:name="_Toc519366648"/>
      <w:r>
        <w:rPr>
          <w:lang w:val="pl-PL"/>
        </w:rPr>
        <w:t>Okno logowania</w:t>
      </w:r>
      <w:bookmarkEnd w:id="4"/>
    </w:p>
    <w:p w14:paraId="104CB17A" w14:textId="77777777" w:rsidR="00885F5B" w:rsidRDefault="00610B50" w:rsidP="00AA1985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4B286F7" wp14:editId="3FF06F52">
                <wp:simplePos x="0" y="0"/>
                <wp:positionH relativeFrom="column">
                  <wp:posOffset>4162425</wp:posOffset>
                </wp:positionH>
                <wp:positionV relativeFrom="paragraph">
                  <wp:posOffset>2371090</wp:posOffset>
                </wp:positionV>
                <wp:extent cx="295275" cy="45719"/>
                <wp:effectExtent l="0" t="38100" r="28575" b="8826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81C4" id="Łącznik prosty ze strzałką 42" o:spid="_x0000_s1026" type="#_x0000_t32" style="position:absolute;margin-left:327.75pt;margin-top:186.7pt;width:23.25pt;height:3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EB8278" wp14:editId="36F8FBBA">
                <wp:simplePos x="0" y="0"/>
                <wp:positionH relativeFrom="column">
                  <wp:posOffset>2371725</wp:posOffset>
                </wp:positionH>
                <wp:positionV relativeFrom="paragraph">
                  <wp:posOffset>2247265</wp:posOffset>
                </wp:positionV>
                <wp:extent cx="2286000" cy="561975"/>
                <wp:effectExtent l="0" t="0" r="0" b="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E822A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Przejście do okna rejestracji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8278" id="Pole tekstowe 45" o:spid="_x0000_s1039" type="#_x0000_t202" style="position:absolute;left:0;text-align:left;margin-left:186.75pt;margin-top:176.95pt;width:180pt;height:44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" filled="f" stroked="f" strokeweight=".5pt">
                <v:textbox>
                  <w:txbxContent>
                    <w:p w14:paraId="538E822A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Przejście do okna rejestracji użytkownika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8DDE903" wp14:editId="4440D4C8">
                <wp:simplePos x="0" y="0"/>
                <wp:positionH relativeFrom="column">
                  <wp:posOffset>2476500</wp:posOffset>
                </wp:positionH>
                <wp:positionV relativeFrom="paragraph">
                  <wp:posOffset>1513840</wp:posOffset>
                </wp:positionV>
                <wp:extent cx="2286000" cy="638175"/>
                <wp:effectExtent l="0" t="0" r="0" b="0"/>
                <wp:wrapNone/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E71E8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Pamiętanie danych logowania przez przeglądarkę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E903" id="Pole tekstowe 44" o:spid="_x0000_s1040" type="#_x0000_t202" style="position:absolute;left:0;text-align:left;margin-left:195pt;margin-top:119.2pt;width:180pt;height:50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" filled="f" stroked="f" strokeweight=".5pt">
                <v:textbox>
                  <w:txbxContent>
                    <w:p w14:paraId="385E71E8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Pamiętanie danych logowania przez przeglądarkę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62FDB72" wp14:editId="75024F45">
                <wp:simplePos x="0" y="0"/>
                <wp:positionH relativeFrom="column">
                  <wp:posOffset>2343150</wp:posOffset>
                </wp:positionH>
                <wp:positionV relativeFrom="paragraph">
                  <wp:posOffset>780415</wp:posOffset>
                </wp:positionV>
                <wp:extent cx="1000125" cy="514350"/>
                <wp:effectExtent l="0" t="0" r="0" b="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E6BCA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Weryfikacja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DB72" id="Pole tekstowe 43" o:spid="_x0000_s1041" type="#_x0000_t202" style="position:absolute;left:0;text-align:left;margin-left:184.5pt;margin-top:61.45pt;width:78.75pt;height:40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" filled="f" stroked="f" strokeweight=".5pt">
                <v:textbox>
                  <w:txbxContent>
                    <w:p w14:paraId="717E6BCA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Weryfikacja w bazie danych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A8065F" wp14:editId="6D095189">
                <wp:simplePos x="0" y="0"/>
                <wp:positionH relativeFrom="column">
                  <wp:posOffset>1676400</wp:posOffset>
                </wp:positionH>
                <wp:positionV relativeFrom="paragraph">
                  <wp:posOffset>1847215</wp:posOffset>
                </wp:positionV>
                <wp:extent cx="704850" cy="0"/>
                <wp:effectExtent l="38100" t="76200" r="0" b="95250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DC32" id="Łącznik prosty ze strzałką 41" o:spid="_x0000_s1026" type="#_x0000_t32" style="position:absolute;margin-left:132pt;margin-top:145.45pt;width:55.5pt;height:0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989EBAF" wp14:editId="5B23563D">
                <wp:simplePos x="0" y="0"/>
                <wp:positionH relativeFrom="column">
                  <wp:posOffset>1457325</wp:posOffset>
                </wp:positionH>
                <wp:positionV relativeFrom="paragraph">
                  <wp:posOffset>1132840</wp:posOffset>
                </wp:positionV>
                <wp:extent cx="781050" cy="171450"/>
                <wp:effectExtent l="38100" t="0" r="19050" b="7620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1FDA" id="Łącznik prosty ze strzałką 39" o:spid="_x0000_s1026" type="#_x0000_t32" style="position:absolute;margin-left:114.75pt;margin-top:89.2pt;width:61.5pt;height:13.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5B04ECE" wp14:editId="07CC1D37">
                <wp:simplePos x="0" y="0"/>
                <wp:positionH relativeFrom="column">
                  <wp:posOffset>1504949</wp:posOffset>
                </wp:positionH>
                <wp:positionV relativeFrom="paragraph">
                  <wp:posOffset>780415</wp:posOffset>
                </wp:positionV>
                <wp:extent cx="733425" cy="219075"/>
                <wp:effectExtent l="38100" t="38100" r="28575" b="28575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24E8" id="Łącznik prosty ze strzałką 40" o:spid="_x0000_s1026" type="#_x0000_t32" style="position:absolute;margin-left:118.5pt;margin-top:61.45pt;width:57.75pt;height:17.25pt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" strokecolor="#00b050">
                <v:stroke endarrow="block"/>
              </v:shape>
            </w:pict>
          </mc:Fallback>
        </mc:AlternateContent>
      </w:r>
      <w:r w:rsidR="00AA1985">
        <w:rPr>
          <w:noProof/>
          <w:lang w:val="pl-PL"/>
        </w:rPr>
        <w:drawing>
          <wp:inline distT="0" distB="0" distL="0" distR="0" wp14:anchorId="3C897B81" wp14:editId="0153EA5F">
            <wp:extent cx="4533900" cy="295275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4CEA" w14:textId="77777777" w:rsidR="00610B50" w:rsidRDefault="00610B50" w:rsidP="00610B50">
      <w:pPr>
        <w:pStyle w:val="Nagwek1"/>
        <w:spacing w:line="360" w:lineRule="auto"/>
        <w:rPr>
          <w:lang w:val="pl-PL"/>
        </w:rPr>
      </w:pPr>
      <w:bookmarkStart w:id="5" w:name="_Toc519366649"/>
      <w:r>
        <w:rPr>
          <w:lang w:val="pl-PL"/>
        </w:rPr>
        <w:lastRenderedPageBreak/>
        <w:t>Pasek nawigacji po zalogowaniu</w:t>
      </w:r>
      <w:bookmarkEnd w:id="5"/>
    </w:p>
    <w:p w14:paraId="0930A4AC" w14:textId="77777777" w:rsidR="00A22C77" w:rsidRDefault="00610B50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B52DE36" wp14:editId="05236ABB">
                <wp:simplePos x="0" y="0"/>
                <wp:positionH relativeFrom="column">
                  <wp:posOffset>4400550</wp:posOffset>
                </wp:positionH>
                <wp:positionV relativeFrom="paragraph">
                  <wp:posOffset>1038860</wp:posOffset>
                </wp:positionV>
                <wp:extent cx="1285875" cy="638175"/>
                <wp:effectExtent l="0" t="0" r="0" b="0"/>
                <wp:wrapNone/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2204B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Wylogowanie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DE36" id="Pole tekstowe 54" o:spid="_x0000_s1042" type="#_x0000_t202" style="position:absolute;margin-left:346.5pt;margin-top:81.8pt;width:101.25pt;height:50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" filled="f" stroked="f" strokeweight=".5pt">
                <v:textbox>
                  <w:txbxContent>
                    <w:p w14:paraId="7832204B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Wylogowanie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AC22DE3" wp14:editId="46672429">
                <wp:simplePos x="0" y="0"/>
                <wp:positionH relativeFrom="column">
                  <wp:posOffset>3448050</wp:posOffset>
                </wp:positionH>
                <wp:positionV relativeFrom="paragraph">
                  <wp:posOffset>924560</wp:posOffset>
                </wp:positionV>
                <wp:extent cx="1285875" cy="638175"/>
                <wp:effectExtent l="0" t="0" r="0" b="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FC43F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Przejście do widoku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2DE3" id="Pole tekstowe 53" o:spid="_x0000_s1043" type="#_x0000_t202" style="position:absolute;margin-left:271.5pt;margin-top:72.8pt;width:101.25pt;height:50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" filled="f" stroked="f" strokeweight=".5pt">
                <v:textbox>
                  <w:txbxContent>
                    <w:p w14:paraId="71EFC43F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Przejście do widoku konta użytkownika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DE30E02" wp14:editId="0A9D701F">
                <wp:simplePos x="0" y="0"/>
                <wp:positionH relativeFrom="column">
                  <wp:posOffset>1419225</wp:posOffset>
                </wp:positionH>
                <wp:positionV relativeFrom="paragraph">
                  <wp:posOffset>1172210</wp:posOffset>
                </wp:positionV>
                <wp:extent cx="2286000" cy="638175"/>
                <wp:effectExtent l="0" t="0" r="0" b="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DC2B4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Menu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0E02" id="Pole tekstowe 52" o:spid="_x0000_s1044" type="#_x0000_t202" style="position:absolute;margin-left:111.75pt;margin-top:92.3pt;width:180pt;height:50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" filled="f" stroked="f" strokeweight=".5pt">
                <v:textbox>
                  <w:txbxContent>
                    <w:p w14:paraId="120DC2B4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Menu pytań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E2FF72" wp14:editId="236E9C5F">
                <wp:simplePos x="0" y="0"/>
                <wp:positionH relativeFrom="column">
                  <wp:posOffset>342900</wp:posOffset>
                </wp:positionH>
                <wp:positionV relativeFrom="paragraph">
                  <wp:posOffset>1248410</wp:posOffset>
                </wp:positionV>
                <wp:extent cx="2286000" cy="638175"/>
                <wp:effectExtent l="0" t="0" r="0" b="0"/>
                <wp:wrapNone/>
                <wp:docPr id="51" name="Pole tekstow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EA5DD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Menu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FF72" id="Pole tekstowe 51" o:spid="_x0000_s1045" type="#_x0000_t202" style="position:absolute;margin-left:27pt;margin-top:98.3pt;width:180pt;height:50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" filled="f" stroked="f" strokeweight=".5pt">
                <v:textbox>
                  <w:txbxContent>
                    <w:p w14:paraId="15CEA5DD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Menu ankiet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71A7D3" wp14:editId="54403626">
                <wp:simplePos x="0" y="0"/>
                <wp:positionH relativeFrom="column">
                  <wp:posOffset>1495425</wp:posOffset>
                </wp:positionH>
                <wp:positionV relativeFrom="paragraph">
                  <wp:posOffset>638810</wp:posOffset>
                </wp:positionV>
                <wp:extent cx="295275" cy="533400"/>
                <wp:effectExtent l="38100" t="38100" r="28575" b="1905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EB6" id="Łącznik prosty ze strzałką 50" o:spid="_x0000_s1026" type="#_x0000_t32" style="position:absolute;margin-left:117.75pt;margin-top:50.3pt;width:23.25pt;height:42pt;flip:x 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E6A2A3E" wp14:editId="09E36F95">
                <wp:simplePos x="0" y="0"/>
                <wp:positionH relativeFrom="column">
                  <wp:posOffset>828675</wp:posOffset>
                </wp:positionH>
                <wp:positionV relativeFrom="paragraph">
                  <wp:posOffset>629285</wp:posOffset>
                </wp:positionV>
                <wp:extent cx="0" cy="600075"/>
                <wp:effectExtent l="76200" t="38100" r="57150" b="9525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352CC" id="Łącznik prosty ze strzałką 49" o:spid="_x0000_s1026" type="#_x0000_t32" style="position:absolute;margin-left:65.25pt;margin-top:49.55pt;width:0;height:47.2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3C5F8C" wp14:editId="282A7572">
                <wp:simplePos x="0" y="0"/>
                <wp:positionH relativeFrom="column">
                  <wp:posOffset>4886325</wp:posOffset>
                </wp:positionH>
                <wp:positionV relativeFrom="paragraph">
                  <wp:posOffset>629285</wp:posOffset>
                </wp:positionV>
                <wp:extent cx="57150" cy="457200"/>
                <wp:effectExtent l="19050" t="38100" r="57150" b="1905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A16E6" id="Łącznik prosty ze strzałką 48" o:spid="_x0000_s1026" type="#_x0000_t32" style="position:absolute;margin-left:384.75pt;margin-top:49.55pt;width:4.5pt;height:36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FE86C5A" wp14:editId="1291C603">
                <wp:simplePos x="0" y="0"/>
                <wp:positionH relativeFrom="column">
                  <wp:posOffset>4267200</wp:posOffset>
                </wp:positionH>
                <wp:positionV relativeFrom="paragraph">
                  <wp:posOffset>619760</wp:posOffset>
                </wp:positionV>
                <wp:extent cx="85725" cy="419100"/>
                <wp:effectExtent l="0" t="38100" r="66675" b="1905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3671" id="Łącznik prosty ze strzałką 47" o:spid="_x0000_s1026" type="#_x0000_t32" style="position:absolute;margin-left:336pt;margin-top:48.8pt;width:6.75pt;height:33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7D662ABE" wp14:editId="5382AA11">
            <wp:extent cx="5486400" cy="2009775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1109" w14:textId="77777777" w:rsidR="00610B50" w:rsidRDefault="00610B50" w:rsidP="00610B50">
      <w:pPr>
        <w:pStyle w:val="Nagwek1"/>
        <w:spacing w:line="360" w:lineRule="auto"/>
        <w:rPr>
          <w:lang w:val="pl-PL"/>
        </w:rPr>
      </w:pPr>
      <w:bookmarkStart w:id="6" w:name="_Toc519366650"/>
      <w:r>
        <w:rPr>
          <w:lang w:val="pl-PL"/>
        </w:rPr>
        <w:t>Menu ankiet</w:t>
      </w:r>
      <w:bookmarkEnd w:id="6"/>
    </w:p>
    <w:p w14:paraId="2ADC42BD" w14:textId="77777777" w:rsidR="00610B50" w:rsidRPr="00610B50" w:rsidRDefault="00610B50" w:rsidP="00610B50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C32F82" wp14:editId="19026632">
                <wp:simplePos x="0" y="0"/>
                <wp:positionH relativeFrom="column">
                  <wp:posOffset>3933825</wp:posOffset>
                </wp:positionH>
                <wp:positionV relativeFrom="paragraph">
                  <wp:posOffset>963930</wp:posOffset>
                </wp:positionV>
                <wp:extent cx="1095375" cy="638175"/>
                <wp:effectExtent l="0" t="0" r="0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13BEA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Tworzenie nowej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2F82" id="Pole tekstowe 61" o:spid="_x0000_s1046" type="#_x0000_t202" style="position:absolute;left:0;text-align:left;margin-left:309.75pt;margin-top:75.9pt;width:86.25pt;height:50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" filled="f" stroked="f" strokeweight=".5pt">
                <v:textbox>
                  <w:txbxContent>
                    <w:p w14:paraId="75B13BEA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Tworzenie nowej ankiety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C174916" wp14:editId="745B77F4">
                <wp:simplePos x="0" y="0"/>
                <wp:positionH relativeFrom="column">
                  <wp:posOffset>247650</wp:posOffset>
                </wp:positionH>
                <wp:positionV relativeFrom="paragraph">
                  <wp:posOffset>716280</wp:posOffset>
                </wp:positionV>
                <wp:extent cx="1095375" cy="638175"/>
                <wp:effectExtent l="0" t="0" r="0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D3337" w14:textId="77777777" w:rsidR="00AA1665" w:rsidRPr="00727475" w:rsidRDefault="00AA1665" w:rsidP="00610B5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Przeglądanie dostępnych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4916" id="Pole tekstowe 60" o:spid="_x0000_s1047" type="#_x0000_t202" style="position:absolute;left:0;text-align:left;margin-left:19.5pt;margin-top:56.4pt;width:86.25pt;height:50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" filled="f" stroked="f" strokeweight=".5pt">
                <v:textbox>
                  <w:txbxContent>
                    <w:p w14:paraId="4D3D3337" w14:textId="77777777" w:rsidR="00AA1665" w:rsidRPr="00727475" w:rsidRDefault="00AA1665" w:rsidP="00610B5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Przeglądanie dostępnych ankiet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415B6DC" wp14:editId="0015136E">
                <wp:simplePos x="0" y="0"/>
                <wp:positionH relativeFrom="column">
                  <wp:posOffset>3038475</wp:posOffset>
                </wp:positionH>
                <wp:positionV relativeFrom="paragraph">
                  <wp:posOffset>1106805</wp:posOffset>
                </wp:positionV>
                <wp:extent cx="800100" cy="0"/>
                <wp:effectExtent l="38100" t="76200" r="0" b="95250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A420" id="Łącznik prosty ze strzałką 59" o:spid="_x0000_s1026" type="#_x0000_t32" style="position:absolute;margin-left:239.25pt;margin-top:87.15pt;width:63pt;height:0;flip:x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3972007" wp14:editId="17B487CF">
                <wp:simplePos x="0" y="0"/>
                <wp:positionH relativeFrom="column">
                  <wp:posOffset>1200150</wp:posOffset>
                </wp:positionH>
                <wp:positionV relativeFrom="paragraph">
                  <wp:posOffset>859155</wp:posOffset>
                </wp:positionV>
                <wp:extent cx="809625" cy="0"/>
                <wp:effectExtent l="0" t="76200" r="9525" b="952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900A" id="Łącznik prosty ze strzałką 57" o:spid="_x0000_s1026" type="#_x0000_t32" style="position:absolute;margin-left:94.5pt;margin-top:67.65pt;width:63.75pt;height:0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03CADA75" wp14:editId="182B6E35">
            <wp:extent cx="3743325" cy="1685925"/>
            <wp:effectExtent l="0" t="0" r="9525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168A" w14:textId="77777777" w:rsidR="006322ED" w:rsidRDefault="006322ED" w:rsidP="006322ED">
      <w:pPr>
        <w:pStyle w:val="Nagwek1"/>
        <w:spacing w:line="360" w:lineRule="auto"/>
        <w:rPr>
          <w:lang w:val="pl-PL"/>
        </w:rPr>
      </w:pPr>
      <w:bookmarkStart w:id="7" w:name="_Toc519366651"/>
      <w:r>
        <w:rPr>
          <w:lang w:val="pl-PL"/>
        </w:rPr>
        <w:t xml:space="preserve">Menu ankiet / </w:t>
      </w:r>
      <w:proofErr w:type="spellStart"/>
      <w:r>
        <w:rPr>
          <w:lang w:val="pl-PL"/>
        </w:rPr>
        <w:t>Browse</w:t>
      </w:r>
      <w:proofErr w:type="spellEnd"/>
      <w:r>
        <w:rPr>
          <w:lang w:val="pl-PL"/>
        </w:rPr>
        <w:t xml:space="preserve"> (przeglądanie dostępnych ankiet)</w:t>
      </w:r>
      <w:r w:rsidR="002F2ACE">
        <w:rPr>
          <w:lang w:val="pl-PL"/>
        </w:rPr>
        <w:t xml:space="preserve"> – użytkownik zalogowany</w:t>
      </w:r>
      <w:bookmarkEnd w:id="7"/>
    </w:p>
    <w:p w14:paraId="14E289B9" w14:textId="77777777" w:rsidR="006322ED" w:rsidRDefault="00777C76" w:rsidP="006322ED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52FA777" wp14:editId="2038739F">
                <wp:simplePos x="0" y="0"/>
                <wp:positionH relativeFrom="column">
                  <wp:posOffset>5095875</wp:posOffset>
                </wp:positionH>
                <wp:positionV relativeFrom="paragraph">
                  <wp:posOffset>809625</wp:posOffset>
                </wp:positionV>
                <wp:extent cx="0" cy="457200"/>
                <wp:effectExtent l="76200" t="38100" r="57150" b="19050"/>
                <wp:wrapNone/>
                <wp:docPr id="453" name="Łącznik prosty ze strzałką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32A3" id="Łącznik prosty ze strzałką 453" o:spid="_x0000_s1026" type="#_x0000_t32" style="position:absolute;margin-left:401.25pt;margin-top:63.75pt;width:0;height:36pt;flip:y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0B86A1D" wp14:editId="2DCB9BB9">
                <wp:simplePos x="0" y="0"/>
                <wp:positionH relativeFrom="column">
                  <wp:posOffset>4305300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52" name="Łącznik prosty ze strzałką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EAB1B" id="Łącznik prosty ze strzałką 452" o:spid="_x0000_s1026" type="#_x0000_t32" style="position:absolute;margin-left:339pt;margin-top:66pt;width:0;height:36pt;flip:y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721E318" wp14:editId="6A11F638">
                <wp:simplePos x="0" y="0"/>
                <wp:positionH relativeFrom="column">
                  <wp:posOffset>3295650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51" name="Łącznik prosty ze strzałką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9390" id="Łącznik prosty ze strzałką 451" o:spid="_x0000_s1026" type="#_x0000_t32" style="position:absolute;margin-left:259.5pt;margin-top:66pt;width:0;height:36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E1FAEC4" wp14:editId="308068AD">
                <wp:simplePos x="0" y="0"/>
                <wp:positionH relativeFrom="column">
                  <wp:posOffset>2057400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50" name="Łącznik prosty ze strzałką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C1F2" id="Łącznik prosty ze strzałką 450" o:spid="_x0000_s1026" type="#_x0000_t32" style="position:absolute;margin-left:162pt;margin-top:66pt;width:0;height:36pt;flip: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93C75A9" wp14:editId="2F7AB2CE">
                <wp:simplePos x="0" y="0"/>
                <wp:positionH relativeFrom="column">
                  <wp:posOffset>447675</wp:posOffset>
                </wp:positionH>
                <wp:positionV relativeFrom="paragraph">
                  <wp:posOffset>838200</wp:posOffset>
                </wp:positionV>
                <wp:extent cx="0" cy="457200"/>
                <wp:effectExtent l="76200" t="38100" r="57150" b="19050"/>
                <wp:wrapNone/>
                <wp:docPr id="449" name="Łącznik prosty ze strzałką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B93F" id="Łącznik prosty ze strzałką 449" o:spid="_x0000_s1026" type="#_x0000_t32" style="position:absolute;margin-left:35.25pt;margin-top:66pt;width:0;height:36pt;flip:y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" strokecolor="#00b050">
                <v:stroke endarrow="block"/>
              </v:shape>
            </w:pict>
          </mc:Fallback>
        </mc:AlternateContent>
      </w:r>
      <w:r w:rsidR="002F2ACE">
        <w:rPr>
          <w:noProof/>
          <w:lang w:val="pl-PL"/>
        </w:rPr>
        <w:drawing>
          <wp:inline distT="0" distB="0" distL="0" distR="0" wp14:anchorId="112A5D95" wp14:editId="2154E151">
            <wp:extent cx="5476875" cy="866775"/>
            <wp:effectExtent l="0" t="0" r="9525" b="9525"/>
            <wp:docPr id="448" name="Obraz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2CA9" w14:textId="77777777" w:rsidR="006322ED" w:rsidRPr="006322ED" w:rsidRDefault="006322ED" w:rsidP="006322ED">
      <w:pPr>
        <w:rPr>
          <w:lang w:val="pl-PL"/>
        </w:rPr>
      </w:pPr>
    </w:p>
    <w:p w14:paraId="542040E9" w14:textId="77777777" w:rsidR="00A22C77" w:rsidRDefault="00777C76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0549F24" wp14:editId="596A0331">
                <wp:simplePos x="0" y="0"/>
                <wp:positionH relativeFrom="margin">
                  <wp:posOffset>2600325</wp:posOffset>
                </wp:positionH>
                <wp:positionV relativeFrom="paragraph">
                  <wp:posOffset>10160</wp:posOffset>
                </wp:positionV>
                <wp:extent cx="1228725" cy="1143000"/>
                <wp:effectExtent l="0" t="0" r="0" b="0"/>
                <wp:wrapNone/>
                <wp:docPr id="456" name="Pole tekstow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A9597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 kliknięciu przejście do  widoku wypełniania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9F24" id="Pole tekstowe 456" o:spid="_x0000_s1048" type="#_x0000_t202" style="position:absolute;margin-left:204.75pt;margin-top:.8pt;width:96.75pt;height:90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" filled="f" stroked="f" strokeweight=".5pt">
                <v:textbox>
                  <w:txbxContent>
                    <w:p w14:paraId="040A9597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Po kliknięciu przejście do  widoku wypełniania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0943D8" wp14:editId="257C9587">
                <wp:simplePos x="0" y="0"/>
                <wp:positionH relativeFrom="margin">
                  <wp:posOffset>3733800</wp:posOffset>
                </wp:positionH>
                <wp:positionV relativeFrom="paragraph">
                  <wp:posOffset>10160</wp:posOffset>
                </wp:positionV>
                <wp:extent cx="1114425" cy="1676400"/>
                <wp:effectExtent l="0" t="0" r="0" b="0"/>
                <wp:wrapNone/>
                <wp:docPr id="457" name="Pole tekstow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AF1B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Opcja wyłączenia ankiety – tylko jeżeli użytkownik jest jej właścicielem/ twórcą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43D8" id="Pole tekstowe 457" o:spid="_x0000_s1049" type="#_x0000_t202" style="position:absolute;margin-left:294pt;margin-top:.8pt;width:87.75pt;height:13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" filled="f" stroked="f" strokeweight=".5pt">
                <v:textbox>
                  <w:txbxContent>
                    <w:p w14:paraId="59F9AF1B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Opcja wyłączenia ankiety – tylko jeżeli użytkownik jest jej właścicielem/ twórcą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8130A3" wp14:editId="7233B9D3">
                <wp:simplePos x="0" y="0"/>
                <wp:positionH relativeFrom="margin">
                  <wp:posOffset>4857750</wp:posOffset>
                </wp:positionH>
                <wp:positionV relativeFrom="paragraph">
                  <wp:posOffset>10160</wp:posOffset>
                </wp:positionV>
                <wp:extent cx="1114425" cy="1600200"/>
                <wp:effectExtent l="0" t="0" r="0" b="0"/>
                <wp:wrapNone/>
                <wp:docPr id="458" name="Pole tekstow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97CC8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Opcja usunięcia ankiety – tylko jeżeli użytkownik jest jej właścicielem /twórcą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30A3" id="Pole tekstowe 458" o:spid="_x0000_s1050" type="#_x0000_t202" style="position:absolute;margin-left:382.5pt;margin-top:.8pt;width:87.75pt;height:126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" filled="f" stroked="f" strokeweight=".5pt">
                <v:textbox>
                  <w:txbxContent>
                    <w:p w14:paraId="7FA97CC8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Opcja usunięcia ankiety – tylko jeżeli użytkownik jest jej właścicielem /twórcą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56CC0F9" wp14:editId="7833EAE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90600" cy="638175"/>
                <wp:effectExtent l="0" t="0" r="0" b="0"/>
                <wp:wrapNone/>
                <wp:docPr id="454" name="Pole tekstow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8F521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 dostępnych ankiet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C0F9" id="Pole tekstowe 454" o:spid="_x0000_s1051" type="#_x0000_t202" style="position:absolute;margin-left:0;margin-top:.8pt;width:78pt;height:50.25pt;z-index:251735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" filled="f" stroked="f" strokeweight=".5pt">
                <v:textbox>
                  <w:txbxContent>
                    <w:p w14:paraId="5FF8F521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Lista dostępnych ankiet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AC7363E" wp14:editId="4778EDD2">
                <wp:simplePos x="0" y="0"/>
                <wp:positionH relativeFrom="margin">
                  <wp:posOffset>1504950</wp:posOffset>
                </wp:positionH>
                <wp:positionV relativeFrom="paragraph">
                  <wp:posOffset>10160</wp:posOffset>
                </wp:positionV>
                <wp:extent cx="1228725" cy="638175"/>
                <wp:effectExtent l="0" t="0" r="0" b="0"/>
                <wp:wrapNone/>
                <wp:docPr id="455" name="Pole tekstow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1B7EC" w14:textId="77777777" w:rsidR="00AA1665" w:rsidRPr="00727475" w:rsidRDefault="00AA1665" w:rsidP="00777C76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Data/godzina u</w:t>
                            </w:r>
                            <w:bookmarkStart w:id="8" w:name="_GoBack"/>
                            <w:bookmarkEnd w:id="8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tworzenia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363E" id="Pole tekstowe 455" o:spid="_x0000_s1052" type="#_x0000_t202" style="position:absolute;margin-left:118.5pt;margin-top:.8pt;width:96.75pt;height:50.2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" filled="f" stroked="f" strokeweight=".5pt">
                <v:textbox>
                  <w:txbxContent>
                    <w:p w14:paraId="0971B7EC" w14:textId="77777777" w:rsidR="00AA1665" w:rsidRPr="00727475" w:rsidRDefault="00AA1665" w:rsidP="00777C76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Data/godzina u</w:t>
                      </w:r>
                      <w:bookmarkStart w:id="9" w:name="_GoBack"/>
                      <w:bookmarkEnd w:id="9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tworzenia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70B99" w14:textId="77777777" w:rsidR="00A22C77" w:rsidRDefault="00A22C77" w:rsidP="00A22C77">
      <w:pPr>
        <w:rPr>
          <w:lang w:val="pl-PL"/>
        </w:rPr>
      </w:pPr>
    </w:p>
    <w:p w14:paraId="3034EE6F" w14:textId="77777777" w:rsidR="00A22C77" w:rsidRDefault="00A22C77" w:rsidP="00A22C77">
      <w:pPr>
        <w:rPr>
          <w:lang w:val="pl-PL"/>
        </w:rPr>
      </w:pPr>
    </w:p>
    <w:p w14:paraId="79ABE9EB" w14:textId="77777777" w:rsidR="00A22C77" w:rsidRDefault="00A22C77" w:rsidP="00A22C77">
      <w:pPr>
        <w:rPr>
          <w:lang w:val="pl-PL"/>
        </w:rPr>
      </w:pPr>
    </w:p>
    <w:p w14:paraId="5339D528" w14:textId="77777777" w:rsidR="00A22C77" w:rsidRDefault="00A22C77" w:rsidP="00A22C77">
      <w:pPr>
        <w:rPr>
          <w:lang w:val="pl-PL"/>
        </w:rPr>
      </w:pPr>
    </w:p>
    <w:p w14:paraId="6CB331E0" w14:textId="77777777" w:rsidR="00924CBA" w:rsidRDefault="00924CBA" w:rsidP="00924CBA">
      <w:pPr>
        <w:pStyle w:val="Nagwek1"/>
        <w:spacing w:line="360" w:lineRule="auto"/>
        <w:rPr>
          <w:lang w:val="pl-PL"/>
        </w:rPr>
      </w:pPr>
      <w:bookmarkStart w:id="10" w:name="_Toc519366652"/>
      <w:r>
        <w:rPr>
          <w:lang w:val="pl-PL"/>
        </w:rPr>
        <w:lastRenderedPageBreak/>
        <w:t>Menu pytań</w:t>
      </w:r>
      <w:bookmarkEnd w:id="10"/>
    </w:p>
    <w:p w14:paraId="318D501E" w14:textId="77777777" w:rsidR="00924CBA" w:rsidRDefault="00924CBA" w:rsidP="00924CBA">
      <w:pPr>
        <w:rPr>
          <w:lang w:val="pl-PL"/>
        </w:rPr>
      </w:pPr>
    </w:p>
    <w:p w14:paraId="15475E8D" w14:textId="77777777" w:rsidR="00924CBA" w:rsidRPr="00924CBA" w:rsidRDefault="00924CBA" w:rsidP="00924CBA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5487087" wp14:editId="47119959">
                <wp:simplePos x="0" y="0"/>
                <wp:positionH relativeFrom="margin">
                  <wp:posOffset>4248150</wp:posOffset>
                </wp:positionH>
                <wp:positionV relativeFrom="paragraph">
                  <wp:posOffset>990600</wp:posOffset>
                </wp:positionV>
                <wp:extent cx="1438275" cy="638175"/>
                <wp:effectExtent l="0" t="0" r="0" b="0"/>
                <wp:wrapNone/>
                <wp:docPr id="474" name="Pole tekstow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1A108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Dodawanie nowych pytań do bazy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7087" id="Pole tekstowe 474" o:spid="_x0000_s1053" type="#_x0000_t202" style="position:absolute;margin-left:334.5pt;margin-top:78pt;width:113.25pt;height:50.25pt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" filled="f" stroked="f" strokeweight=".5pt">
                <v:textbox>
                  <w:txbxContent>
                    <w:p w14:paraId="6B11A108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Dodawanie nowych pytań do bazy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934CEEA" wp14:editId="49F2A9D8">
                <wp:simplePos x="0" y="0"/>
                <wp:positionH relativeFrom="margin">
                  <wp:align>left</wp:align>
                </wp:positionH>
                <wp:positionV relativeFrom="paragraph">
                  <wp:posOffset>781050</wp:posOffset>
                </wp:positionV>
                <wp:extent cx="1771650" cy="638175"/>
                <wp:effectExtent l="0" t="0" r="0" b="0"/>
                <wp:wrapNone/>
                <wp:docPr id="473" name="Pole tekstow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63B9A" w14:textId="77777777" w:rsidR="00AA1665" w:rsidRPr="00727475" w:rsidRDefault="00AA1665" w:rsidP="00924CBA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Przeglądanie bazy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CEEA" id="Pole tekstowe 473" o:spid="_x0000_s1054" type="#_x0000_t202" style="position:absolute;margin-left:0;margin-top:61.5pt;width:139.5pt;height:50.25pt;z-index:25174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" filled="f" stroked="f" strokeweight=".5pt">
                <v:textbox>
                  <w:txbxContent>
                    <w:p w14:paraId="3B663B9A" w14:textId="77777777" w:rsidR="00AA1665" w:rsidRPr="00727475" w:rsidRDefault="00AA1665" w:rsidP="00924CBA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Przeglądanie bazy pytań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D6A9E34" wp14:editId="7E442FD1">
                <wp:simplePos x="0" y="0"/>
                <wp:positionH relativeFrom="column">
                  <wp:posOffset>1581150</wp:posOffset>
                </wp:positionH>
                <wp:positionV relativeFrom="paragraph">
                  <wp:posOffset>876300</wp:posOffset>
                </wp:positionV>
                <wp:extent cx="885825" cy="9525"/>
                <wp:effectExtent l="0" t="76200" r="28575" b="85725"/>
                <wp:wrapNone/>
                <wp:docPr id="467" name="Łącznik prosty ze strzałką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B81D" id="Łącznik prosty ze strzałką 467" o:spid="_x0000_s1026" type="#_x0000_t32" style="position:absolute;margin-left:124.5pt;margin-top:69pt;width:69.75pt;height:.75pt;flip:y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8EB59BE" wp14:editId="17DE8865">
                <wp:simplePos x="0" y="0"/>
                <wp:positionH relativeFrom="column">
                  <wp:posOffset>3352800</wp:posOffset>
                </wp:positionH>
                <wp:positionV relativeFrom="paragraph">
                  <wp:posOffset>1133475</wp:posOffset>
                </wp:positionV>
                <wp:extent cx="800100" cy="0"/>
                <wp:effectExtent l="38100" t="76200" r="0" b="95250"/>
                <wp:wrapNone/>
                <wp:docPr id="465" name="Łącznik prosty ze strzałką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5DFD1" id="Łącznik prosty ze strzałką 465" o:spid="_x0000_s1026" type="#_x0000_t32" style="position:absolute;margin-left:264pt;margin-top:89.25pt;width:63pt;height:0;flip:x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4F235146" wp14:editId="18F1C851">
            <wp:extent cx="4886325" cy="1438275"/>
            <wp:effectExtent l="0" t="0" r="9525" b="9525"/>
            <wp:docPr id="464" name="Obraz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FDEB" w14:textId="77777777" w:rsidR="00924CBA" w:rsidRDefault="00124330" w:rsidP="00924CBA">
      <w:pPr>
        <w:pStyle w:val="Nagwek1"/>
        <w:spacing w:line="360" w:lineRule="auto"/>
        <w:rPr>
          <w:lang w:val="pl-PL"/>
        </w:rPr>
      </w:pPr>
      <w:bookmarkStart w:id="11" w:name="_Toc519366653"/>
      <w:r>
        <w:rPr>
          <w:lang w:val="pl-PL"/>
        </w:rPr>
        <w:t>Ekran</w:t>
      </w:r>
      <w:r w:rsidR="00924CBA">
        <w:rPr>
          <w:lang w:val="pl-PL"/>
        </w:rPr>
        <w:t xml:space="preserve"> wypełniania ankiety</w:t>
      </w:r>
      <w:bookmarkEnd w:id="11"/>
    </w:p>
    <w:p w14:paraId="03D41124" w14:textId="77777777" w:rsidR="00924CBA" w:rsidRPr="00924CBA" w:rsidRDefault="00924CBA" w:rsidP="00924CBA">
      <w:pPr>
        <w:rPr>
          <w:lang w:val="pl-PL"/>
        </w:rPr>
      </w:pPr>
    </w:p>
    <w:p w14:paraId="79A253C9" w14:textId="77777777" w:rsidR="00A22C77" w:rsidRDefault="00124330" w:rsidP="00924CBA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E9E95C2" wp14:editId="74E3EE24">
                <wp:simplePos x="0" y="0"/>
                <wp:positionH relativeFrom="margin">
                  <wp:posOffset>2724150</wp:posOffset>
                </wp:positionH>
                <wp:positionV relativeFrom="paragraph">
                  <wp:posOffset>4554855</wp:posOffset>
                </wp:positionV>
                <wp:extent cx="2133600" cy="638175"/>
                <wp:effectExtent l="0" t="0" r="0" b="0"/>
                <wp:wrapNone/>
                <wp:docPr id="495" name="Pole tekstow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FC6FA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Dodawanie wypełnionej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95C2" id="Pole tekstowe 495" o:spid="_x0000_s1055" type="#_x0000_t202" style="position:absolute;left:0;text-align:left;margin-left:214.5pt;margin-top:358.65pt;width:168pt;height:50.2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" filled="f" stroked="f" strokeweight=".5pt">
                <v:textbox>
                  <w:txbxContent>
                    <w:p w14:paraId="287FC6FA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Dodawanie wypełnionej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733E3E5" wp14:editId="4CBABC1B">
                <wp:simplePos x="0" y="0"/>
                <wp:positionH relativeFrom="column">
                  <wp:posOffset>2105025</wp:posOffset>
                </wp:positionH>
                <wp:positionV relativeFrom="paragraph">
                  <wp:posOffset>4688205</wp:posOffset>
                </wp:positionV>
                <wp:extent cx="638175" cy="114300"/>
                <wp:effectExtent l="38100" t="0" r="28575" b="76200"/>
                <wp:wrapNone/>
                <wp:docPr id="493" name="Łącznik prosty ze strzałką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649D" id="Łącznik prosty ze strzałką 493" o:spid="_x0000_s1026" type="#_x0000_t32" style="position:absolute;margin-left:165.75pt;margin-top:369.15pt;width:50.25pt;height:9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2CF3193" wp14:editId="51AD9F1B">
                <wp:simplePos x="0" y="0"/>
                <wp:positionH relativeFrom="margin">
                  <wp:posOffset>2143125</wp:posOffset>
                </wp:positionH>
                <wp:positionV relativeFrom="paragraph">
                  <wp:posOffset>3754755</wp:posOffset>
                </wp:positionV>
                <wp:extent cx="2133600" cy="638175"/>
                <wp:effectExtent l="0" t="0" r="0" b="0"/>
                <wp:wrapNone/>
                <wp:docPr id="494" name="Pole tekstow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FE503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Pytanie wielokrotnego  wyboru (typ: </w:t>
                            </w:r>
                            <w:proofErr w:type="spellStart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3193" id="Pole tekstowe 494" o:spid="_x0000_s1056" type="#_x0000_t202" style="position:absolute;left:0;text-align:left;margin-left:168.75pt;margin-top:295.65pt;width:168pt;height:50.25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" filled="f" stroked="f" strokeweight=".5pt">
                <v:textbox>
                  <w:txbxContent>
                    <w:p w14:paraId="471FE503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Pytanie wielokrotnego  wyboru (typ: </w:t>
                      </w:r>
                      <w:proofErr w:type="spellStart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checkbox</w:t>
                      </w:r>
                      <w:proofErr w:type="spellEnd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CBDAC53" wp14:editId="638893A3">
                <wp:simplePos x="0" y="0"/>
                <wp:positionH relativeFrom="margin">
                  <wp:posOffset>2133600</wp:posOffset>
                </wp:positionH>
                <wp:positionV relativeFrom="paragraph">
                  <wp:posOffset>2830830</wp:posOffset>
                </wp:positionV>
                <wp:extent cx="2133600" cy="638175"/>
                <wp:effectExtent l="0" t="0" r="0" b="0"/>
                <wp:wrapNone/>
                <wp:docPr id="492" name="Pole tekstow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A2CEF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Pytanie jednokrotnego wyboru (typ: radio)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AC53" id="Pole tekstowe 492" o:spid="_x0000_s1057" type="#_x0000_t202" style="position:absolute;left:0;text-align:left;margin-left:168pt;margin-top:222.9pt;width:168pt;height:50.25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" filled="f" stroked="f" strokeweight=".5pt">
                <v:textbox>
                  <w:txbxContent>
                    <w:p w14:paraId="2C6A2CEF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Pytanie jednokrotnego wyboru (typ: radio)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994C9DB" wp14:editId="2C1090C8">
                <wp:simplePos x="0" y="0"/>
                <wp:positionH relativeFrom="column">
                  <wp:posOffset>1352550</wp:posOffset>
                </wp:positionH>
                <wp:positionV relativeFrom="paragraph">
                  <wp:posOffset>2564130</wp:posOffset>
                </wp:positionV>
                <wp:extent cx="771525" cy="409575"/>
                <wp:effectExtent l="38100" t="38100" r="28575" b="28575"/>
                <wp:wrapNone/>
                <wp:docPr id="491" name="Łącznik prosty ze strzałką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2B017" id="Łącznik prosty ze strzałką 491" o:spid="_x0000_s1026" type="#_x0000_t32" style="position:absolute;margin-left:106.5pt;margin-top:201.9pt;width:60.75pt;height:32.25pt;flip:x y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28F014E" wp14:editId="1331CD1A">
                <wp:simplePos x="0" y="0"/>
                <wp:positionH relativeFrom="margin">
                  <wp:posOffset>4286250</wp:posOffset>
                </wp:positionH>
                <wp:positionV relativeFrom="paragraph">
                  <wp:posOffset>1897380</wp:posOffset>
                </wp:positionV>
                <wp:extent cx="1219200" cy="638175"/>
                <wp:effectExtent l="0" t="0" r="0" b="0"/>
                <wp:wrapNone/>
                <wp:docPr id="490" name="Pole tekstow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5E907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Możliwe odpowiedzi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014E" id="Pole tekstowe 490" o:spid="_x0000_s1058" type="#_x0000_t202" style="position:absolute;left:0;text-align:left;margin-left:337.5pt;margin-top:149.4pt;width:96pt;height:50.2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" filled="f" stroked="f" strokeweight=".5pt">
                <v:textbox>
                  <w:txbxContent>
                    <w:p w14:paraId="7005E907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Możliwe odpowiedzi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962806" wp14:editId="338A5642">
                <wp:simplePos x="0" y="0"/>
                <wp:positionH relativeFrom="margin">
                  <wp:posOffset>2638425</wp:posOffset>
                </wp:positionH>
                <wp:positionV relativeFrom="paragraph">
                  <wp:posOffset>1163955</wp:posOffset>
                </wp:positionV>
                <wp:extent cx="1771650" cy="638175"/>
                <wp:effectExtent l="0" t="0" r="0" b="0"/>
                <wp:wrapNone/>
                <wp:docPr id="489" name="Pole tekstow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8962" w14:textId="77777777" w:rsidR="00AA1665" w:rsidRPr="00727475" w:rsidRDefault="00AA1665" w:rsidP="00124330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Treść pytania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2806" id="Pole tekstowe 489" o:spid="_x0000_s1059" type="#_x0000_t202" style="position:absolute;left:0;text-align:left;margin-left:207.75pt;margin-top:91.65pt;width:139.5pt;height:50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" filled="f" stroked="f" strokeweight=".5pt">
                <v:textbox>
                  <w:txbxContent>
                    <w:p w14:paraId="25E78962" w14:textId="77777777" w:rsidR="00AA1665" w:rsidRPr="00727475" w:rsidRDefault="00AA1665" w:rsidP="00124330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Treść pytania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D1BE0FD" wp14:editId="119340E6">
                <wp:simplePos x="0" y="0"/>
                <wp:positionH relativeFrom="column">
                  <wp:posOffset>3648075</wp:posOffset>
                </wp:positionH>
                <wp:positionV relativeFrom="paragraph">
                  <wp:posOffset>2192655</wp:posOffset>
                </wp:positionV>
                <wp:extent cx="666750" cy="333375"/>
                <wp:effectExtent l="38100" t="0" r="19050" b="47625"/>
                <wp:wrapNone/>
                <wp:docPr id="488" name="Łącznik prosty ze strzałką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88BD" id="Łącznik prosty ze strzałką 488" o:spid="_x0000_s1026" type="#_x0000_t32" style="position:absolute;margin-left:287.25pt;margin-top:172.65pt;width:52.5pt;height:26.25p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92D7C1D" wp14:editId="40FF4618">
                <wp:simplePos x="0" y="0"/>
                <wp:positionH relativeFrom="column">
                  <wp:posOffset>3476624</wp:posOffset>
                </wp:positionH>
                <wp:positionV relativeFrom="paragraph">
                  <wp:posOffset>1735455</wp:posOffset>
                </wp:positionV>
                <wp:extent cx="819150" cy="342900"/>
                <wp:effectExtent l="38100" t="38100" r="19050" b="19050"/>
                <wp:wrapNone/>
                <wp:docPr id="487" name="Łącznik prosty ze strzałką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48A5" id="Łącznik prosty ze strzałką 487" o:spid="_x0000_s1026" type="#_x0000_t32" style="position:absolute;margin-left:273.75pt;margin-top:136.65pt;width:64.5pt;height:27pt;flip:x 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C30CD3B" wp14:editId="173E00FD">
                <wp:simplePos x="0" y="0"/>
                <wp:positionH relativeFrom="column">
                  <wp:posOffset>2124075</wp:posOffset>
                </wp:positionH>
                <wp:positionV relativeFrom="paragraph">
                  <wp:posOffset>1306830</wp:posOffset>
                </wp:positionV>
                <wp:extent cx="561975" cy="0"/>
                <wp:effectExtent l="38100" t="76200" r="0" b="95250"/>
                <wp:wrapNone/>
                <wp:docPr id="486" name="Łącznik prosty ze strzałką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6CD88" id="Łącznik prosty ze strzałką 486" o:spid="_x0000_s1026" type="#_x0000_t32" style="position:absolute;margin-left:167.25pt;margin-top:102.9pt;width:44.25pt;height:0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" strokecolor="#00b050">
                <v:stroke endarrow="block"/>
              </v:shape>
            </w:pict>
          </mc:Fallback>
        </mc:AlternateContent>
      </w:r>
      <w:r w:rsidR="00924CBA">
        <w:rPr>
          <w:noProof/>
          <w:lang w:val="pl-PL"/>
        </w:rPr>
        <w:drawing>
          <wp:inline distT="0" distB="0" distL="0" distR="0" wp14:anchorId="40B8B85C" wp14:editId="09858215">
            <wp:extent cx="3917404" cy="5238750"/>
            <wp:effectExtent l="0" t="0" r="6985" b="0"/>
            <wp:docPr id="484" name="Obraz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65" cy="524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51AF" w14:textId="77777777" w:rsidR="00F033F5" w:rsidRDefault="00F033F5" w:rsidP="00F033F5">
      <w:pPr>
        <w:pStyle w:val="Nagwek1"/>
        <w:spacing w:line="360" w:lineRule="auto"/>
        <w:rPr>
          <w:lang w:val="pl-PL"/>
        </w:rPr>
      </w:pPr>
      <w:bookmarkStart w:id="12" w:name="_Toc519366654"/>
      <w:r>
        <w:rPr>
          <w:lang w:val="pl-PL"/>
        </w:rPr>
        <w:lastRenderedPageBreak/>
        <w:t>Ekran tworzenia nowej ankiety</w:t>
      </w:r>
      <w:bookmarkEnd w:id="12"/>
      <w:r>
        <w:rPr>
          <w:lang w:val="pl-PL"/>
        </w:rPr>
        <w:t xml:space="preserve"> </w:t>
      </w:r>
    </w:p>
    <w:p w14:paraId="26CB9698" w14:textId="77777777" w:rsidR="006322ED" w:rsidRDefault="00F033F5" w:rsidP="00A22C77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1DC1F3E" wp14:editId="54A76F87">
                <wp:simplePos x="0" y="0"/>
                <wp:positionH relativeFrom="margin">
                  <wp:align>center</wp:align>
                </wp:positionH>
                <wp:positionV relativeFrom="paragraph">
                  <wp:posOffset>2009140</wp:posOffset>
                </wp:positionV>
                <wp:extent cx="2133600" cy="638175"/>
                <wp:effectExtent l="0" t="0" r="0" b="0"/>
                <wp:wrapNone/>
                <wp:docPr id="501" name="Pole tekstow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D331D" w14:textId="77777777" w:rsidR="00AA1665" w:rsidRPr="00727475" w:rsidRDefault="00AA1665" w:rsidP="00F033F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Przejście do ekranu wyboru pytań do tworzonej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1F3E" id="Pole tekstowe 501" o:spid="_x0000_s1060" type="#_x0000_t202" style="position:absolute;margin-left:0;margin-top:158.2pt;width:168pt;height:50.25pt;z-index:25178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" filled="f" stroked="f" strokeweight=".5pt">
                <v:textbox>
                  <w:txbxContent>
                    <w:p w14:paraId="217D331D" w14:textId="77777777" w:rsidR="00AA1665" w:rsidRPr="00727475" w:rsidRDefault="00AA1665" w:rsidP="00F033F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Przejście do ekranu wyboru pytań do tworzonej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66E7E5D" wp14:editId="47F273FA">
                <wp:simplePos x="0" y="0"/>
                <wp:positionH relativeFrom="margin">
                  <wp:posOffset>2466975</wp:posOffset>
                </wp:positionH>
                <wp:positionV relativeFrom="paragraph">
                  <wp:posOffset>1095375</wp:posOffset>
                </wp:positionV>
                <wp:extent cx="2133600" cy="638175"/>
                <wp:effectExtent l="0" t="0" r="0" b="0"/>
                <wp:wrapNone/>
                <wp:docPr id="500" name="Pole tekstow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A6FEC" w14:textId="77777777" w:rsidR="00AA1665" w:rsidRPr="00727475" w:rsidRDefault="00AA1665" w:rsidP="00F033F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Nadawanie nazwy nowej ankiecie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7E5D" id="Pole tekstowe 500" o:spid="_x0000_s1061" type="#_x0000_t202" style="position:absolute;margin-left:194.25pt;margin-top:86.25pt;width:168pt;height:50.25pt;z-index:2517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" filled="f" stroked="f" strokeweight=".5pt">
                <v:textbox>
                  <w:txbxContent>
                    <w:p w14:paraId="4C9A6FEC" w14:textId="77777777" w:rsidR="00AA1665" w:rsidRPr="00727475" w:rsidRDefault="00AA1665" w:rsidP="00F033F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Nadawanie nazwy nowej ankiecie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B580E85" wp14:editId="3C31CFD8">
                <wp:simplePos x="0" y="0"/>
                <wp:positionH relativeFrom="column">
                  <wp:posOffset>1171574</wp:posOffset>
                </wp:positionH>
                <wp:positionV relativeFrom="paragraph">
                  <wp:posOffset>1875789</wp:posOffset>
                </wp:positionV>
                <wp:extent cx="523875" cy="276225"/>
                <wp:effectExtent l="38100" t="38100" r="28575" b="28575"/>
                <wp:wrapNone/>
                <wp:docPr id="499" name="Łącznik prosty ze strzałką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3C83" id="Łącznik prosty ze strzałką 499" o:spid="_x0000_s1026" type="#_x0000_t32" style="position:absolute;margin-left:92.25pt;margin-top:147.7pt;width:41.25pt;height:21.75pt;flip:x 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DFF6EE7" wp14:editId="2B4E812A">
                <wp:simplePos x="0" y="0"/>
                <wp:positionH relativeFrom="column">
                  <wp:posOffset>1905000</wp:posOffset>
                </wp:positionH>
                <wp:positionV relativeFrom="paragraph">
                  <wp:posOffset>1228090</wp:posOffset>
                </wp:positionV>
                <wp:extent cx="561975" cy="0"/>
                <wp:effectExtent l="38100" t="76200" r="0" b="95250"/>
                <wp:wrapNone/>
                <wp:docPr id="498" name="Łącznik prosty ze strzałką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8109" id="Łącznik prosty ze strzałką 498" o:spid="_x0000_s1026" type="#_x0000_t32" style="position:absolute;margin-left:150pt;margin-top:96.7pt;width:44.25pt;height:0;flip:x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7DBDFBA6" wp14:editId="7C6C15DF">
            <wp:extent cx="5476875" cy="2095500"/>
            <wp:effectExtent l="0" t="0" r="9525" b="0"/>
            <wp:docPr id="496" name="Obraz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0DE6" w14:textId="77777777" w:rsidR="006322ED" w:rsidRPr="00A22C77" w:rsidRDefault="006322ED" w:rsidP="00A22C77">
      <w:pPr>
        <w:rPr>
          <w:lang w:val="pl-PL"/>
        </w:rPr>
      </w:pPr>
    </w:p>
    <w:p w14:paraId="6BEB11BC" w14:textId="77777777" w:rsidR="00F033F5" w:rsidRDefault="00F033F5" w:rsidP="00F033F5">
      <w:pPr>
        <w:pStyle w:val="Nagwek1"/>
        <w:spacing w:line="360" w:lineRule="auto"/>
        <w:rPr>
          <w:lang w:val="pl-PL"/>
        </w:rPr>
      </w:pPr>
      <w:bookmarkStart w:id="13" w:name="_Toc519366655"/>
      <w:r>
        <w:rPr>
          <w:lang w:val="pl-PL"/>
        </w:rPr>
        <w:t>Ekran tworzenia nowej ankiety</w:t>
      </w:r>
      <w:bookmarkEnd w:id="13"/>
      <w:r>
        <w:rPr>
          <w:lang w:val="pl-PL"/>
        </w:rPr>
        <w:t xml:space="preserve"> </w:t>
      </w:r>
    </w:p>
    <w:p w14:paraId="341449C4" w14:textId="77777777" w:rsidR="00F033F5" w:rsidRDefault="00F033F5" w:rsidP="006303FD">
      <w:pPr>
        <w:ind w:left="567" w:hanging="567"/>
        <w:jc w:val="both"/>
      </w:pPr>
    </w:p>
    <w:p w14:paraId="095EB069" w14:textId="77777777" w:rsidR="00F033F5" w:rsidRDefault="00F13729" w:rsidP="006303FD">
      <w:pPr>
        <w:ind w:left="567" w:hanging="567"/>
        <w:jc w:val="both"/>
      </w:pPr>
      <w:r w:rsidRPr="00F13729"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99014E8" wp14:editId="077EDCBB">
                <wp:simplePos x="0" y="0"/>
                <wp:positionH relativeFrom="column">
                  <wp:posOffset>4686300</wp:posOffset>
                </wp:positionH>
                <wp:positionV relativeFrom="paragraph">
                  <wp:posOffset>2599690</wp:posOffset>
                </wp:positionV>
                <wp:extent cx="0" cy="457200"/>
                <wp:effectExtent l="76200" t="38100" r="57150" b="19050"/>
                <wp:wrapNone/>
                <wp:docPr id="507" name="Łącznik prosty ze strzałką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558CC" id="Łącznik prosty ze strzałką 507" o:spid="_x0000_s1026" type="#_x0000_t32" style="position:absolute;margin-left:369pt;margin-top:204.7pt;width:0;height:36pt;flip:y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8E69A3F" wp14:editId="31B83216">
                <wp:simplePos x="0" y="0"/>
                <wp:positionH relativeFrom="column">
                  <wp:posOffset>2533650</wp:posOffset>
                </wp:positionH>
                <wp:positionV relativeFrom="paragraph">
                  <wp:posOffset>2599690</wp:posOffset>
                </wp:positionV>
                <wp:extent cx="0" cy="457200"/>
                <wp:effectExtent l="76200" t="38100" r="57150" b="19050"/>
                <wp:wrapNone/>
                <wp:docPr id="505" name="Łącznik prosty ze strzałką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FE388" id="Łącznik prosty ze strzałką 505" o:spid="_x0000_s1026" type="#_x0000_t32" style="position:absolute;margin-left:199.5pt;margin-top:204.7pt;width:0;height:36pt;flip:y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" strokecolor="#00b050">
                <v:stroke endarrow="block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2664F9C" wp14:editId="2A08D071">
                <wp:simplePos x="0" y="0"/>
                <wp:positionH relativeFrom="column">
                  <wp:posOffset>638175</wp:posOffset>
                </wp:positionH>
                <wp:positionV relativeFrom="paragraph">
                  <wp:posOffset>2552700</wp:posOffset>
                </wp:positionV>
                <wp:extent cx="0" cy="457200"/>
                <wp:effectExtent l="76200" t="38100" r="57150" b="19050"/>
                <wp:wrapNone/>
                <wp:docPr id="503" name="Łącznik prosty ze strzałką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1731" id="Łącznik prosty ze strzałką 503" o:spid="_x0000_s1026" type="#_x0000_t32" style="position:absolute;margin-left:50.25pt;margin-top:201pt;width:0;height:36pt;flip: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" strokecolor="#00b050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313E72" wp14:editId="0F355929">
            <wp:extent cx="5486400" cy="2686050"/>
            <wp:effectExtent l="0" t="0" r="0" b="0"/>
            <wp:docPr id="502" name="Obraz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5535" w14:textId="77777777" w:rsidR="00F033F5" w:rsidRDefault="00F13729" w:rsidP="006303FD">
      <w:pPr>
        <w:ind w:left="567" w:hanging="567"/>
        <w:jc w:val="both"/>
      </w:pPr>
      <w:r w:rsidRPr="00F13729"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CAA20C9" wp14:editId="75B87CE8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1247775" cy="895350"/>
                <wp:effectExtent l="0" t="0" r="0" b="0"/>
                <wp:wrapNone/>
                <wp:docPr id="508" name="Pole tekstow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EA1B3" w14:textId="77777777" w:rsidR="00AA1665" w:rsidRPr="00727475" w:rsidRDefault="00AA1665" w:rsidP="00F13729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Opcja dodania pytania do tworzonej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20C9" id="Pole tekstowe 508" o:spid="_x0000_s1062" type="#_x0000_t202" style="position:absolute;left:0;text-align:left;margin-left:47.05pt;margin-top:16.65pt;width:98.25pt;height:70.5pt;z-index:251792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" filled="f" stroked="f" strokeweight=".5pt">
                <v:textbox>
                  <w:txbxContent>
                    <w:p w14:paraId="763EA1B3" w14:textId="77777777" w:rsidR="00AA1665" w:rsidRPr="00727475" w:rsidRDefault="00AA1665" w:rsidP="00F13729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Opcja dodania pytania do tworzonej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19CD1D5" wp14:editId="382AB477">
                <wp:simplePos x="0" y="0"/>
                <wp:positionH relativeFrom="margin">
                  <wp:posOffset>2085974</wp:posOffset>
                </wp:positionH>
                <wp:positionV relativeFrom="paragraph">
                  <wp:posOffset>211455</wp:posOffset>
                </wp:positionV>
                <wp:extent cx="1190625" cy="1228725"/>
                <wp:effectExtent l="0" t="0" r="0" b="0"/>
                <wp:wrapNone/>
                <wp:docPr id="506" name="Pole tekstow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CF530" w14:textId="77777777" w:rsidR="00AA1665" w:rsidRPr="00727475" w:rsidRDefault="00AA1665" w:rsidP="00F13729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Szczegóły pytania, podgląd możliwych odpowiedzi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D1D5" id="Pole tekstowe 506" o:spid="_x0000_s1063" type="#_x0000_t202" style="position:absolute;left:0;text-align:left;margin-left:164.25pt;margin-top:16.65pt;width:93.75pt;height:96.75pt;z-index:2517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" filled="f" stroked="f" strokeweight=".5pt">
                <v:textbox>
                  <w:txbxContent>
                    <w:p w14:paraId="0E6CF530" w14:textId="77777777" w:rsidR="00AA1665" w:rsidRPr="00727475" w:rsidRDefault="00AA1665" w:rsidP="00F13729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Szczegóły pytania, podgląd możliwych odpowiedzi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3729"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5A1C22" wp14:editId="70F63B8F">
                <wp:simplePos x="0" y="0"/>
                <wp:positionH relativeFrom="margin">
                  <wp:posOffset>190500</wp:posOffset>
                </wp:positionH>
                <wp:positionV relativeFrom="paragraph">
                  <wp:posOffset>200025</wp:posOffset>
                </wp:positionV>
                <wp:extent cx="990600" cy="638175"/>
                <wp:effectExtent l="0" t="0" r="0" b="0"/>
                <wp:wrapNone/>
                <wp:docPr id="504" name="Pole tekstow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C9720" w14:textId="77777777" w:rsidR="00AA1665" w:rsidRPr="00727475" w:rsidRDefault="00AA1665" w:rsidP="00F13729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Treść pytania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1C22" id="Pole tekstowe 504" o:spid="_x0000_s1064" type="#_x0000_t202" style="position:absolute;left:0;text-align:left;margin-left:15pt;margin-top:15.75pt;width:78pt;height:50.25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" filled="f" stroked="f" strokeweight=".5pt">
                <v:textbox>
                  <w:txbxContent>
                    <w:p w14:paraId="438C9720" w14:textId="77777777" w:rsidR="00AA1665" w:rsidRPr="00727475" w:rsidRDefault="00AA1665" w:rsidP="00F13729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Treść pytania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AB9A69" w14:textId="77777777" w:rsidR="00F033F5" w:rsidRDefault="00F033F5" w:rsidP="006303FD">
      <w:pPr>
        <w:ind w:left="567" w:hanging="567"/>
        <w:jc w:val="both"/>
      </w:pPr>
    </w:p>
    <w:p w14:paraId="584F84E9" w14:textId="77777777" w:rsidR="00F033F5" w:rsidRDefault="00F033F5" w:rsidP="006303FD">
      <w:pPr>
        <w:ind w:left="567" w:hanging="567"/>
        <w:jc w:val="both"/>
      </w:pPr>
    </w:p>
    <w:p w14:paraId="7DAAC585" w14:textId="77777777" w:rsidR="00F033F5" w:rsidRDefault="00F033F5" w:rsidP="006303FD">
      <w:pPr>
        <w:ind w:left="567" w:hanging="567"/>
        <w:jc w:val="both"/>
      </w:pPr>
    </w:p>
    <w:p w14:paraId="1B686838" w14:textId="77777777" w:rsidR="00F033F5" w:rsidRDefault="00F033F5" w:rsidP="006303FD">
      <w:pPr>
        <w:ind w:left="567" w:hanging="567"/>
        <w:jc w:val="both"/>
      </w:pPr>
    </w:p>
    <w:p w14:paraId="0F72EB36" w14:textId="77777777" w:rsidR="00F033F5" w:rsidRDefault="00F033F5" w:rsidP="006303FD">
      <w:pPr>
        <w:ind w:left="567" w:hanging="567"/>
        <w:jc w:val="both"/>
      </w:pPr>
    </w:p>
    <w:p w14:paraId="46B6394E" w14:textId="77777777" w:rsidR="0048284D" w:rsidRDefault="0048284D" w:rsidP="0048284D">
      <w:pPr>
        <w:pStyle w:val="Nagwek1"/>
        <w:spacing w:line="360" w:lineRule="auto"/>
        <w:rPr>
          <w:lang w:val="pl-PL"/>
        </w:rPr>
      </w:pPr>
      <w:bookmarkStart w:id="14" w:name="_Toc519366656"/>
      <w:r>
        <w:rPr>
          <w:lang w:val="pl-PL"/>
        </w:rPr>
        <w:lastRenderedPageBreak/>
        <w:t>Ekran tworzenia nowej ankiety po dodaniu pytań</w:t>
      </w:r>
      <w:bookmarkEnd w:id="14"/>
    </w:p>
    <w:p w14:paraId="57C13223" w14:textId="77777777" w:rsidR="0048284D" w:rsidRDefault="0048284D" w:rsidP="0048284D">
      <w:pPr>
        <w:rPr>
          <w:lang w:val="pl-PL"/>
        </w:rPr>
      </w:pPr>
    </w:p>
    <w:p w14:paraId="29AD4986" w14:textId="77777777" w:rsidR="0048284D" w:rsidRPr="0048284D" w:rsidRDefault="0048284D" w:rsidP="0048284D">
      <w:pPr>
        <w:rPr>
          <w:lang w:val="pl-PL"/>
        </w:rPr>
      </w:pP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157DCC7" wp14:editId="12BD93A4">
                <wp:simplePos x="0" y="0"/>
                <wp:positionH relativeFrom="column">
                  <wp:posOffset>2440305</wp:posOffset>
                </wp:positionH>
                <wp:positionV relativeFrom="paragraph">
                  <wp:posOffset>2463165</wp:posOffset>
                </wp:positionV>
                <wp:extent cx="0" cy="457200"/>
                <wp:effectExtent l="76200" t="38100" r="57150" b="19050"/>
                <wp:wrapNone/>
                <wp:docPr id="386" name="Łącznik prosty ze strzałką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46E07" id="Łącznik prosty ze strzałką 386" o:spid="_x0000_s1026" type="#_x0000_t32" style="position:absolute;margin-left:192.15pt;margin-top:193.95pt;width:0;height:36pt;flip: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" strokecolor="#00b050">
                <v:stroke endarrow="block"/>
              </v:shape>
            </w:pict>
          </mc:Fallback>
        </mc:AlternateContent>
      </w: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DD5A9C9" wp14:editId="58DF4821">
                <wp:simplePos x="0" y="0"/>
                <wp:positionH relativeFrom="margin">
                  <wp:posOffset>2114550</wp:posOffset>
                </wp:positionH>
                <wp:positionV relativeFrom="paragraph">
                  <wp:posOffset>2875280</wp:posOffset>
                </wp:positionV>
                <wp:extent cx="1247775" cy="895350"/>
                <wp:effectExtent l="0" t="0" r="0" b="0"/>
                <wp:wrapNone/>
                <wp:docPr id="387" name="Pole tekstow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723EA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Szczegóły pytania, podgląd możliwych odpowiedzi</w:t>
                            </w:r>
                          </w:p>
                          <w:p w14:paraId="6829927D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A9C9" id="Pole tekstowe 387" o:spid="_x0000_s1065" type="#_x0000_t202" style="position:absolute;margin-left:166.5pt;margin-top:226.4pt;width:98.25pt;height:70.5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" filled="f" stroked="f" strokeweight=".5pt">
                <v:textbox>
                  <w:txbxContent>
                    <w:p w14:paraId="14F723EA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Szczegóły pytania, podgląd możliwych odpowiedzi</w:t>
                      </w:r>
                    </w:p>
                    <w:p w14:paraId="6829927D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8DEF81A" wp14:editId="6CE0B650">
                <wp:simplePos x="0" y="0"/>
                <wp:positionH relativeFrom="column">
                  <wp:posOffset>4688205</wp:posOffset>
                </wp:positionH>
                <wp:positionV relativeFrom="paragraph">
                  <wp:posOffset>2502535</wp:posOffset>
                </wp:positionV>
                <wp:extent cx="0" cy="457200"/>
                <wp:effectExtent l="76200" t="38100" r="57150" b="19050"/>
                <wp:wrapNone/>
                <wp:docPr id="384" name="Łącznik prosty ze strzałką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58EF1" id="Łącznik prosty ze strzałką 384" o:spid="_x0000_s1026" type="#_x0000_t32" style="position:absolute;margin-left:369.15pt;margin-top:197.05pt;width:0;height:36pt;flip:y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" strokecolor="#00b050">
                <v:stroke endarrow="block"/>
              </v:shape>
            </w:pict>
          </mc:Fallback>
        </mc:AlternateContent>
      </w:r>
      <w:r w:rsidRPr="0048284D">
        <w:rPr>
          <w:lang w:val="pl-PL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3BF1619" wp14:editId="54BF7A73">
                <wp:simplePos x="0" y="0"/>
                <wp:positionH relativeFrom="margin">
                  <wp:posOffset>4362450</wp:posOffset>
                </wp:positionH>
                <wp:positionV relativeFrom="paragraph">
                  <wp:posOffset>2914650</wp:posOffset>
                </wp:positionV>
                <wp:extent cx="1247775" cy="895350"/>
                <wp:effectExtent l="0" t="0" r="0" b="0"/>
                <wp:wrapNone/>
                <wp:docPr id="385" name="Pole tekstow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8FAA3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Usunięcie pytania z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1619" id="Pole tekstowe 385" o:spid="_x0000_s1066" type="#_x0000_t202" style="position:absolute;margin-left:343.5pt;margin-top:229.5pt;width:98.25pt;height:70.5pt;z-index:25179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" filled="f" stroked="f" strokeweight=".5pt">
                <v:textbox>
                  <w:txbxContent>
                    <w:p w14:paraId="1428FAA3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Usunięcie pytania z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84D"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0C95E8D" wp14:editId="583D19B8">
                <wp:simplePos x="0" y="0"/>
                <wp:positionH relativeFrom="column">
                  <wp:posOffset>573405</wp:posOffset>
                </wp:positionH>
                <wp:positionV relativeFrom="paragraph">
                  <wp:posOffset>2835910</wp:posOffset>
                </wp:positionV>
                <wp:extent cx="0" cy="457200"/>
                <wp:effectExtent l="76200" t="38100" r="57150" b="19050"/>
                <wp:wrapNone/>
                <wp:docPr id="510" name="Łącznik prosty ze strzałką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A9B2" id="Łącznik prosty ze strzałką 510" o:spid="_x0000_s1026" type="#_x0000_t32" style="position:absolute;margin-left:45.15pt;margin-top:223.3pt;width:0;height:36pt;flip:y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3B108129" wp14:editId="0337C928">
            <wp:extent cx="5610225" cy="2981325"/>
            <wp:effectExtent l="0" t="0" r="9525" b="9525"/>
            <wp:docPr id="509" name="Obraz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673A" w14:textId="77777777" w:rsidR="00F13729" w:rsidRDefault="0048284D" w:rsidP="006303FD">
      <w:pPr>
        <w:ind w:left="567" w:hanging="567"/>
        <w:jc w:val="both"/>
      </w:pPr>
      <w:r w:rsidRPr="0048284D"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E2CAD0B" wp14:editId="62F74A99">
                <wp:simplePos x="0" y="0"/>
                <wp:positionH relativeFrom="margin">
                  <wp:posOffset>247650</wp:posOffset>
                </wp:positionH>
                <wp:positionV relativeFrom="paragraph">
                  <wp:posOffset>104775</wp:posOffset>
                </wp:positionV>
                <wp:extent cx="1247775" cy="895350"/>
                <wp:effectExtent l="0" t="0" r="0" b="0"/>
                <wp:wrapNone/>
                <wp:docPr id="511" name="Pole tekstow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C155C" w14:textId="77777777" w:rsidR="00AA1665" w:rsidRPr="00727475" w:rsidRDefault="00AA1665" w:rsidP="0048284D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Utworzenie ankiety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AD0B" id="Pole tekstowe 511" o:spid="_x0000_s1067" type="#_x0000_t202" style="position:absolute;left:0;text-align:left;margin-left:19.5pt;margin-top:8.25pt;width:98.25pt;height:70.5pt;z-index:25179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" filled="f" stroked="f" strokeweight=".5pt">
                <v:textbox>
                  <w:txbxContent>
                    <w:p w14:paraId="153C155C" w14:textId="77777777" w:rsidR="00AA1665" w:rsidRPr="00727475" w:rsidRDefault="00AA1665" w:rsidP="0048284D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Utworzenie ankiety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71C32" w14:textId="77777777" w:rsidR="00F13729" w:rsidRDefault="00F13729" w:rsidP="006303FD">
      <w:pPr>
        <w:ind w:left="567" w:hanging="567"/>
        <w:jc w:val="both"/>
      </w:pPr>
    </w:p>
    <w:p w14:paraId="38519B62" w14:textId="77777777" w:rsidR="00F13729" w:rsidRDefault="00F13729" w:rsidP="006303FD">
      <w:pPr>
        <w:ind w:left="567" w:hanging="567"/>
        <w:jc w:val="both"/>
      </w:pPr>
    </w:p>
    <w:p w14:paraId="2DC2C3C3" w14:textId="77777777" w:rsidR="00AA1665" w:rsidRDefault="00AA1665" w:rsidP="00AA1665">
      <w:pPr>
        <w:pStyle w:val="Nagwek1"/>
        <w:spacing w:line="360" w:lineRule="auto"/>
        <w:rPr>
          <w:lang w:val="pl-PL"/>
        </w:rPr>
      </w:pPr>
      <w:bookmarkStart w:id="15" w:name="_Toc519366657"/>
      <w:r>
        <w:rPr>
          <w:lang w:val="pl-PL"/>
        </w:rPr>
        <w:t>Widok konta użytkownika</w:t>
      </w:r>
      <w:bookmarkEnd w:id="15"/>
    </w:p>
    <w:p w14:paraId="23DCDC6B" w14:textId="77777777" w:rsidR="00AA1665" w:rsidRDefault="00AA1665" w:rsidP="00AA1665">
      <w:pPr>
        <w:rPr>
          <w:lang w:val="pl-PL"/>
        </w:rPr>
      </w:pP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3F5CAFD" wp14:editId="47792BF8">
                <wp:simplePos x="0" y="0"/>
                <wp:positionH relativeFrom="margin">
                  <wp:posOffset>3219450</wp:posOffset>
                </wp:positionH>
                <wp:positionV relativeFrom="paragraph">
                  <wp:posOffset>1422400</wp:posOffset>
                </wp:positionV>
                <wp:extent cx="1247775" cy="895350"/>
                <wp:effectExtent l="0" t="0" r="0" b="0"/>
                <wp:wrapNone/>
                <wp:docPr id="398" name="Pole tekstow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4E0AF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Lista ankiet utworzonych przez </w:t>
                            </w:r>
                            <w:proofErr w:type="spellStart"/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uzytkownika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CAFD" id="Pole tekstowe 398" o:spid="_x0000_s1068" type="#_x0000_t202" style="position:absolute;margin-left:253.5pt;margin-top:112pt;width:98.25pt;height:70.5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" filled="f" stroked="f" strokeweight=".5pt">
                <v:textbox>
                  <w:txbxContent>
                    <w:p w14:paraId="1DA4E0AF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Lista ankiet utworzonych przez </w:t>
                      </w:r>
                      <w:proofErr w:type="spellStart"/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uzytkownika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E989DB1" wp14:editId="0FE6458D">
                <wp:simplePos x="0" y="0"/>
                <wp:positionH relativeFrom="column">
                  <wp:posOffset>304799</wp:posOffset>
                </wp:positionH>
                <wp:positionV relativeFrom="paragraph">
                  <wp:posOffset>1317624</wp:posOffset>
                </wp:positionV>
                <wp:extent cx="45719" cy="866775"/>
                <wp:effectExtent l="76200" t="38100" r="50165" b="28575"/>
                <wp:wrapNone/>
                <wp:docPr id="392" name="Łącznik prosty ze strzałką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01F0" id="Łącznik prosty ze strzałką 392" o:spid="_x0000_s1026" type="#_x0000_t32" style="position:absolute;margin-left:24pt;margin-top:103.75pt;width:3.6pt;height:68.25pt;flip:x y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" strokecolor="#00b050">
                <v:stroke endarrow="block"/>
              </v:shape>
            </w:pict>
          </mc:Fallback>
        </mc:AlternateContent>
      </w: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006F92F" wp14:editId="76923412">
                <wp:simplePos x="0" y="0"/>
                <wp:positionH relativeFrom="margin">
                  <wp:posOffset>628650</wp:posOffset>
                </wp:positionH>
                <wp:positionV relativeFrom="paragraph">
                  <wp:posOffset>1517015</wp:posOffset>
                </wp:positionV>
                <wp:extent cx="942975" cy="714375"/>
                <wp:effectExtent l="0" t="0" r="0" b="0"/>
                <wp:wrapNone/>
                <wp:docPr id="396" name="Pole tekstow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77777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Usuwanie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F92F" id="Pole tekstowe 396" o:spid="_x0000_s1069" type="#_x0000_t202" style="position:absolute;margin-left:49.5pt;margin-top:119.45pt;width:74.25pt;height:56.25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" filled="f" stroked="f" strokeweight=".5pt">
                <v:textbox>
                  <w:txbxContent>
                    <w:p w14:paraId="0FC77777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Usuwanie konta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1E498FD" wp14:editId="19CE04E5">
                <wp:simplePos x="0" y="0"/>
                <wp:positionH relativeFrom="column">
                  <wp:posOffset>1638300</wp:posOffset>
                </wp:positionH>
                <wp:positionV relativeFrom="paragraph">
                  <wp:posOffset>1327150</wp:posOffset>
                </wp:positionV>
                <wp:extent cx="190500" cy="638175"/>
                <wp:effectExtent l="57150" t="38100" r="19050" b="28575"/>
                <wp:wrapNone/>
                <wp:docPr id="394" name="Łącznik prosty ze strzałką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CE78" id="Łącznik prosty ze strzałką 394" o:spid="_x0000_s1026" type="#_x0000_t32" style="position:absolute;margin-left:129pt;margin-top:104.5pt;width:15pt;height:50.25pt;flip:x 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F9E76A6" wp14:editId="4D3A6D49">
                <wp:simplePos x="0" y="0"/>
                <wp:positionH relativeFrom="column">
                  <wp:posOffset>2647950</wp:posOffset>
                </wp:positionH>
                <wp:positionV relativeFrom="paragraph">
                  <wp:posOffset>1336675</wp:posOffset>
                </wp:positionV>
                <wp:extent cx="476250" cy="295275"/>
                <wp:effectExtent l="38100" t="38100" r="19050" b="28575"/>
                <wp:wrapNone/>
                <wp:docPr id="395" name="Łącznik prosty ze strzałką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D84A" id="Łącznik prosty ze strzałką 395" o:spid="_x0000_s1026" type="#_x0000_t32" style="position:absolute;margin-left:208.5pt;margin-top:105.25pt;width:37.5pt;height:23.25pt;flip:x 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57F5F16" wp14:editId="126FB978">
                <wp:simplePos x="0" y="0"/>
                <wp:positionH relativeFrom="column">
                  <wp:posOffset>952500</wp:posOffset>
                </wp:positionH>
                <wp:positionV relativeFrom="paragraph">
                  <wp:posOffset>1298575</wp:posOffset>
                </wp:positionV>
                <wp:extent cx="0" cy="266700"/>
                <wp:effectExtent l="76200" t="38100" r="57150" b="19050"/>
                <wp:wrapNone/>
                <wp:docPr id="393" name="Łącznik prosty ze strzałką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04316" id="Łącznik prosty ze strzałką 393" o:spid="_x0000_s1026" type="#_x0000_t32" style="position:absolute;margin-left:75pt;margin-top:102.25pt;width:0;height:21pt;flip:y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" strokecolor="#00b050">
                <v:stroke endarrow="block"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632AE857" wp14:editId="002030D8">
            <wp:extent cx="5600700" cy="1533525"/>
            <wp:effectExtent l="0" t="0" r="0" b="9525"/>
            <wp:docPr id="389" name="Obraz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C0C5" w14:textId="77777777" w:rsidR="00AA1665" w:rsidRPr="00AA1665" w:rsidRDefault="00AA1665" w:rsidP="00AA1665">
      <w:pPr>
        <w:rPr>
          <w:lang w:val="pl-PL"/>
        </w:rPr>
      </w:pPr>
    </w:p>
    <w:p w14:paraId="16F045D9" w14:textId="77777777" w:rsidR="00AA1665" w:rsidRPr="00AA1665" w:rsidRDefault="00AA1665" w:rsidP="006303FD">
      <w:pPr>
        <w:ind w:left="567" w:hanging="567"/>
        <w:jc w:val="both"/>
        <w:rPr>
          <w:lang w:val="pl-PL"/>
        </w:rPr>
      </w:pP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DFE7CC6" wp14:editId="57059B83">
                <wp:simplePos x="0" y="0"/>
                <wp:positionH relativeFrom="margin">
                  <wp:posOffset>1619250</wp:posOffset>
                </wp:positionH>
                <wp:positionV relativeFrom="paragraph">
                  <wp:posOffset>13335</wp:posOffset>
                </wp:positionV>
                <wp:extent cx="1247775" cy="895350"/>
                <wp:effectExtent l="0" t="0" r="0" b="0"/>
                <wp:wrapNone/>
                <wp:docPr id="397" name="Pole tekstow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5830C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Lista wypełnionych ankiet przez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7CC6" id="Pole tekstowe 397" o:spid="_x0000_s1070" type="#_x0000_t202" style="position:absolute;left:0;text-align:left;margin-left:127.5pt;margin-top:1.05pt;width:98.25pt;height:70.5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" filled="f" stroked="f" strokeweight=".5pt">
                <v:textbox>
                  <w:txbxContent>
                    <w:p w14:paraId="7025830C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Lista wypełnionych ankiet przez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1665">
        <w:rPr>
          <w:lang w:val="pl-PL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D2BC1E4" wp14:editId="62B9FE60">
                <wp:simplePos x="0" y="0"/>
                <wp:positionH relativeFrom="margin">
                  <wp:posOffset>9525</wp:posOffset>
                </wp:positionH>
                <wp:positionV relativeFrom="paragraph">
                  <wp:posOffset>209550</wp:posOffset>
                </wp:positionV>
                <wp:extent cx="1247775" cy="895350"/>
                <wp:effectExtent l="0" t="0" r="0" b="0"/>
                <wp:wrapNone/>
                <wp:docPr id="391" name="Pole tekstow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881F8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Edycja danych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C1E4" id="Pole tekstowe 391" o:spid="_x0000_s1071" type="#_x0000_t202" style="position:absolute;left:0;text-align:left;margin-left:.75pt;margin-top:16.5pt;width:98.25pt;height:70.5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" filled="f" stroked="f" strokeweight=".5pt">
                <v:textbox>
                  <w:txbxContent>
                    <w:p w14:paraId="0DF881F8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Edycja danych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4481D" w14:textId="77777777" w:rsidR="00F13729" w:rsidRDefault="00F13729" w:rsidP="006303FD">
      <w:pPr>
        <w:ind w:left="567" w:hanging="567"/>
        <w:jc w:val="both"/>
      </w:pPr>
    </w:p>
    <w:p w14:paraId="113F2F72" w14:textId="77777777" w:rsidR="00F13729" w:rsidRDefault="00F13729" w:rsidP="006303FD">
      <w:pPr>
        <w:ind w:left="567" w:hanging="567"/>
        <w:jc w:val="both"/>
      </w:pPr>
    </w:p>
    <w:p w14:paraId="400BD0A7" w14:textId="77777777" w:rsidR="00F13729" w:rsidRDefault="00F13729" w:rsidP="006303FD">
      <w:pPr>
        <w:ind w:left="567" w:hanging="567"/>
        <w:jc w:val="both"/>
      </w:pPr>
    </w:p>
    <w:p w14:paraId="20505EE7" w14:textId="77777777" w:rsidR="00AA1665" w:rsidRDefault="00AA1665" w:rsidP="00AA1665">
      <w:pPr>
        <w:pStyle w:val="Nagwek1"/>
        <w:spacing w:line="360" w:lineRule="auto"/>
        <w:rPr>
          <w:lang w:val="pl-PL"/>
        </w:rPr>
      </w:pPr>
      <w:bookmarkStart w:id="16" w:name="_Toc519366658"/>
      <w:r>
        <w:rPr>
          <w:lang w:val="pl-PL"/>
        </w:rPr>
        <w:lastRenderedPageBreak/>
        <w:t>Edycja danych użytkownika</w:t>
      </w:r>
      <w:bookmarkEnd w:id="16"/>
    </w:p>
    <w:p w14:paraId="46557B4A" w14:textId="77777777" w:rsidR="00AA1665" w:rsidRDefault="00AA1665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4608BB5" wp14:editId="56DC68A2">
                <wp:simplePos x="0" y="0"/>
                <wp:positionH relativeFrom="column">
                  <wp:posOffset>1276350</wp:posOffset>
                </wp:positionH>
                <wp:positionV relativeFrom="paragraph">
                  <wp:posOffset>2447289</wp:posOffset>
                </wp:positionV>
                <wp:extent cx="511810" cy="285750"/>
                <wp:effectExtent l="38100" t="38100" r="21590" b="19050"/>
                <wp:wrapNone/>
                <wp:docPr id="403" name="Łącznik prosty ze strzałką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1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4550" id="Łącznik prosty ze strzałką 403" o:spid="_x0000_s1026" type="#_x0000_t32" style="position:absolute;margin-left:100.5pt;margin-top:192.7pt;width:40.3pt;height:22.5pt;flip:x y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" strokecolor="#00b050">
                <v:stroke endarrow="block"/>
              </v:shape>
            </w:pict>
          </mc:Fallback>
        </mc:AlternateContent>
      </w:r>
      <w:r w:rsidRPr="00AA1665"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0A6EC6F" wp14:editId="7EC95981">
                <wp:simplePos x="0" y="0"/>
                <wp:positionH relativeFrom="margin">
                  <wp:posOffset>1409700</wp:posOffset>
                </wp:positionH>
                <wp:positionV relativeFrom="paragraph">
                  <wp:posOffset>2675890</wp:posOffset>
                </wp:positionV>
                <wp:extent cx="1247775" cy="895350"/>
                <wp:effectExtent l="0" t="0" r="0" b="0"/>
                <wp:wrapNone/>
                <wp:docPr id="402" name="Pole tekstow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4674D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Anulowanie, powrót do widoku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EC6F" id="Pole tekstowe 402" o:spid="_x0000_s1072" type="#_x0000_t202" style="position:absolute;left:0;text-align:left;margin-left:111pt;margin-top:210.7pt;width:98.25pt;height:70.5pt;z-index:2518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" filled="f" stroked="f" strokeweight=".5pt">
                <v:textbox>
                  <w:txbxContent>
                    <w:p w14:paraId="7AB4674D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Anulowanie, powrót do widoku konta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1665"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D7B9B62" wp14:editId="5A04B945">
                <wp:simplePos x="0" y="0"/>
                <wp:positionH relativeFrom="column">
                  <wp:posOffset>606425</wp:posOffset>
                </wp:positionH>
                <wp:positionV relativeFrom="paragraph">
                  <wp:posOffset>2456180</wp:posOffset>
                </wp:positionV>
                <wp:extent cx="45719" cy="447675"/>
                <wp:effectExtent l="38100" t="38100" r="50165" b="28575"/>
                <wp:wrapNone/>
                <wp:docPr id="401" name="Łącznik prosty ze strzałką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ACF7" id="Łącznik prosty ze strzałką 401" o:spid="_x0000_s1026" type="#_x0000_t32" style="position:absolute;margin-left:47.75pt;margin-top:193.4pt;width:3.6pt;height:35.25pt;flip:x 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" strokecolor="#00b050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446E87" wp14:editId="1650D815">
            <wp:extent cx="5600700" cy="2676525"/>
            <wp:effectExtent l="0" t="0" r="0" b="9525"/>
            <wp:docPr id="399" name="Obraz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A8A3" w14:textId="77777777" w:rsidR="00AA1665" w:rsidRDefault="00AA1665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67E6976" wp14:editId="2AA09774">
                <wp:simplePos x="0" y="0"/>
                <wp:positionH relativeFrom="margin">
                  <wp:posOffset>276225</wp:posOffset>
                </wp:positionH>
                <wp:positionV relativeFrom="paragraph">
                  <wp:posOffset>46355</wp:posOffset>
                </wp:positionV>
                <wp:extent cx="1247775" cy="895350"/>
                <wp:effectExtent l="0" t="0" r="0" b="0"/>
                <wp:wrapNone/>
                <wp:docPr id="400" name="Pole tekstow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A51A0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Zapis zmian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6976" id="Pole tekstowe 400" o:spid="_x0000_s1073" type="#_x0000_t202" style="position:absolute;left:0;text-align:left;margin-left:21.75pt;margin-top:3.65pt;width:98.25pt;height:70.5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" filled="f" stroked="f" strokeweight=".5pt">
                <v:textbox>
                  <w:txbxContent>
                    <w:p w14:paraId="603A51A0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Zapis zmian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D5E7E" w14:textId="77777777" w:rsidR="00AA1665" w:rsidRDefault="00AA1665" w:rsidP="006303FD">
      <w:pPr>
        <w:ind w:left="567" w:hanging="567"/>
        <w:jc w:val="both"/>
      </w:pPr>
    </w:p>
    <w:p w14:paraId="4ADEC31E" w14:textId="77777777" w:rsidR="00AA1665" w:rsidRDefault="00AA1665" w:rsidP="006303FD">
      <w:pPr>
        <w:ind w:left="567" w:hanging="567"/>
        <w:jc w:val="both"/>
      </w:pPr>
    </w:p>
    <w:p w14:paraId="5EF02A57" w14:textId="77777777" w:rsidR="00AA1665" w:rsidRDefault="00AA1665" w:rsidP="00AA1665">
      <w:pPr>
        <w:pStyle w:val="Nagwek1"/>
        <w:spacing w:line="360" w:lineRule="auto"/>
        <w:rPr>
          <w:lang w:val="pl-PL"/>
        </w:rPr>
      </w:pPr>
      <w:bookmarkStart w:id="17" w:name="_Toc519366659"/>
      <w:r>
        <w:rPr>
          <w:lang w:val="pl-PL"/>
        </w:rPr>
        <w:t>Usuwanie konta użytkownika – dodatkowa autoryzacja</w:t>
      </w:r>
      <w:bookmarkEnd w:id="17"/>
    </w:p>
    <w:p w14:paraId="3E9540A5" w14:textId="77777777" w:rsidR="00AA1665" w:rsidRDefault="002E0B14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3309C3A" wp14:editId="4AE60A1A">
                <wp:simplePos x="0" y="0"/>
                <wp:positionH relativeFrom="margin">
                  <wp:posOffset>1457325</wp:posOffset>
                </wp:positionH>
                <wp:positionV relativeFrom="paragraph">
                  <wp:posOffset>1336040</wp:posOffset>
                </wp:positionV>
                <wp:extent cx="1276350" cy="895350"/>
                <wp:effectExtent l="0" t="0" r="0" b="0"/>
                <wp:wrapNone/>
                <wp:docPr id="408" name="Pole tekstow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BAE33" w14:textId="77777777" w:rsidR="002E0B14" w:rsidRPr="00727475" w:rsidRDefault="002E0B14" w:rsidP="002E0B14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Usunięcie konta i automatyczne wylogowanie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9C3A" id="Pole tekstowe 408" o:spid="_x0000_s1074" type="#_x0000_t202" style="position:absolute;left:0;text-align:left;margin-left:114.75pt;margin-top:105.2pt;width:100.5pt;height:70.5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" filled="f" stroked="f" strokeweight=".5pt">
                <v:textbox>
                  <w:txbxContent>
                    <w:p w14:paraId="5F9BAE33" w14:textId="77777777" w:rsidR="002E0B14" w:rsidRPr="00727475" w:rsidRDefault="002E0B14" w:rsidP="002E0B14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Usunięcie konta i automatyczne wylogowanie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65" w:rsidRPr="00AA1665"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530E509" wp14:editId="4FCF7FD5">
                <wp:simplePos x="0" y="0"/>
                <wp:positionH relativeFrom="column">
                  <wp:posOffset>942974</wp:posOffset>
                </wp:positionH>
                <wp:positionV relativeFrom="paragraph">
                  <wp:posOffset>1326515</wp:posOffset>
                </wp:positionV>
                <wp:extent cx="542925" cy="133350"/>
                <wp:effectExtent l="38100" t="57150" r="28575" b="19050"/>
                <wp:wrapNone/>
                <wp:docPr id="407" name="Łącznik prosty ze strzałką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403B" id="Łącznik prosty ze strzałką 407" o:spid="_x0000_s1026" type="#_x0000_t32" style="position:absolute;margin-left:74.25pt;margin-top:104.45pt;width:42.75pt;height:10.5pt;flip:x 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" strokecolor="#00b050">
                <v:stroke endarrow="block"/>
              </v:shape>
            </w:pict>
          </mc:Fallback>
        </mc:AlternateContent>
      </w:r>
      <w:r w:rsidR="00AA1665" w:rsidRPr="00AA1665"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E7C3CFC" wp14:editId="5F3C8A81">
                <wp:simplePos x="0" y="0"/>
                <wp:positionH relativeFrom="column">
                  <wp:posOffset>473075</wp:posOffset>
                </wp:positionH>
                <wp:positionV relativeFrom="paragraph">
                  <wp:posOffset>1602740</wp:posOffset>
                </wp:positionV>
                <wp:extent cx="45719" cy="400050"/>
                <wp:effectExtent l="57150" t="38100" r="50165" b="19050"/>
                <wp:wrapNone/>
                <wp:docPr id="406" name="Łącznik prosty ze strzałką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17B" id="Łącznik prosty ze strzałką 406" o:spid="_x0000_s1026" type="#_x0000_t32" style="position:absolute;margin-left:37.25pt;margin-top:126.2pt;width:3.6pt;height:31.5pt;flip:x 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" strokecolor="#00b050">
                <v:stroke endarrow="block"/>
              </v:shape>
            </w:pict>
          </mc:Fallback>
        </mc:AlternateContent>
      </w:r>
      <w:r w:rsidR="00AA1665">
        <w:rPr>
          <w:noProof/>
        </w:rPr>
        <w:drawing>
          <wp:inline distT="0" distB="0" distL="0" distR="0" wp14:anchorId="54190CB4" wp14:editId="60092A22">
            <wp:extent cx="5600700" cy="1876425"/>
            <wp:effectExtent l="0" t="0" r="0" b="9525"/>
            <wp:docPr id="404" name="Obraz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C923" w14:textId="77777777" w:rsidR="00AA1665" w:rsidRDefault="00AA1665" w:rsidP="006303FD">
      <w:pPr>
        <w:ind w:left="567" w:hanging="567"/>
        <w:jc w:val="both"/>
      </w:pPr>
      <w:r w:rsidRPr="00AA1665"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AA244E6" wp14:editId="1E3A10A3">
                <wp:simplePos x="0" y="0"/>
                <wp:positionH relativeFrom="margin">
                  <wp:posOffset>130810</wp:posOffset>
                </wp:positionH>
                <wp:positionV relativeFrom="paragraph">
                  <wp:posOffset>12065</wp:posOffset>
                </wp:positionV>
                <wp:extent cx="1247775" cy="895350"/>
                <wp:effectExtent l="0" t="0" r="0" b="0"/>
                <wp:wrapNone/>
                <wp:docPr id="405" name="Pole tekstow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49EAC" w14:textId="77777777" w:rsidR="00AA1665" w:rsidRPr="00727475" w:rsidRDefault="00AA1665" w:rsidP="00AA1665">
                            <w:pP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pl-PL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Anulowanie, powrót do widoku konta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44E6" id="Pole tekstowe 405" o:spid="_x0000_s1075" type="#_x0000_t202" style="position:absolute;left:0;text-align:left;margin-left:10.3pt;margin-top:.95pt;width:98.25pt;height:70.5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" filled="f" stroked="f" strokeweight=".5pt">
                <v:textbox>
                  <w:txbxContent>
                    <w:p w14:paraId="79C49EAC" w14:textId="77777777" w:rsidR="00AA1665" w:rsidRPr="00727475" w:rsidRDefault="00AA1665" w:rsidP="00AA1665">
                      <w:pP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pl-PL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Anulowanie, powrót do widoku konta użytkownika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A43B2" w14:textId="77777777" w:rsidR="00AA1665" w:rsidRDefault="00AA1665" w:rsidP="006303FD">
      <w:pPr>
        <w:ind w:left="567" w:hanging="567"/>
        <w:jc w:val="both"/>
      </w:pPr>
    </w:p>
    <w:p w14:paraId="7683C06E" w14:textId="77777777" w:rsidR="00AA1665" w:rsidRDefault="00AA1665" w:rsidP="006303FD">
      <w:pPr>
        <w:ind w:left="567" w:hanging="567"/>
        <w:jc w:val="both"/>
      </w:pPr>
    </w:p>
    <w:p w14:paraId="377A21B7" w14:textId="77777777" w:rsidR="00AA1665" w:rsidRDefault="00AA1665" w:rsidP="006303FD">
      <w:pPr>
        <w:ind w:left="567" w:hanging="567"/>
        <w:jc w:val="both"/>
      </w:pPr>
    </w:p>
    <w:p w14:paraId="636C36BB" w14:textId="77777777" w:rsidR="00AA1665" w:rsidRDefault="00AA1665" w:rsidP="006303FD">
      <w:pPr>
        <w:ind w:left="567" w:hanging="567"/>
        <w:jc w:val="both"/>
      </w:pPr>
    </w:p>
    <w:p w14:paraId="497C8830" w14:textId="77777777" w:rsidR="00AA1665" w:rsidRDefault="00AA1665" w:rsidP="006303FD">
      <w:pPr>
        <w:ind w:left="567" w:hanging="567"/>
        <w:jc w:val="both"/>
      </w:pPr>
    </w:p>
    <w:sectPr w:rsidR="00AA1665" w:rsidSect="0048284D">
      <w:headerReference w:type="even" r:id="rId26"/>
      <w:headerReference w:type="default" r:id="rId27"/>
      <w:footerReference w:type="even" r:id="rId28"/>
      <w:footerReference w:type="default" r:id="rId29"/>
      <w:type w:val="continuous"/>
      <w:pgSz w:w="12240" w:h="15840" w:code="1"/>
      <w:pgMar w:top="810" w:right="1608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61BCD" w14:textId="77777777" w:rsidR="001D340F" w:rsidRDefault="001D340F">
      <w:r>
        <w:separator/>
      </w:r>
    </w:p>
  </w:endnote>
  <w:endnote w:type="continuationSeparator" w:id="0">
    <w:p w14:paraId="5EB23E7C" w14:textId="77777777" w:rsidR="001D340F" w:rsidRDefault="001D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7187" w14:textId="77777777" w:rsidR="00AA1665" w:rsidRDefault="00AA1665">
    <w:pPr>
      <w:pStyle w:val="Stopka"/>
    </w:pPr>
    <w:sdt>
      <w:sdtPr>
        <w:rPr>
          <w:rFonts w:asciiTheme="majorHAnsi" w:eastAsiaTheme="majorEastAsia" w:hAnsiTheme="majorHAnsi" w:cstheme="majorBidi"/>
        </w:rPr>
        <w:id w:val="1480735064"/>
        <w:temporary/>
        <w:showingPlcHdr/>
      </w:sdtPr>
      <w:sdtContent>
        <w:r>
          <w:rPr>
            <w:rFonts w:asciiTheme="majorHAnsi" w:eastAsiaTheme="majorEastAsia" w:hAnsiTheme="majorHAnsi" w:cstheme="majorBidi"/>
            <w:lang w:val="pl-PL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pl-PL"/>
      </w:rPr>
      <w:t xml:space="preserve">Strona </w:t>
    </w:r>
    <w:r>
      <w:fldChar w:fldCharType="begin"/>
    </w:r>
    <w:r>
      <w:instrText>PAGE   \* MERGEFORMAT</w:instrText>
    </w:r>
    <w:r>
      <w:fldChar w:fldCharType="separate"/>
    </w:r>
    <w:r w:rsidRPr="005C0F56">
      <w:rPr>
        <w:rFonts w:asciiTheme="majorHAnsi" w:eastAsiaTheme="majorEastAsia" w:hAnsiTheme="majorHAnsi" w:cstheme="majorBidi"/>
        <w:noProof/>
        <w:lang w:val="pl-PL"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pl-PL" w:eastAsia="pl-P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3588032" wp14:editId="053AD68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7F1D471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29F" wp14:editId="72BF9CD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CCA1886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F0F791" wp14:editId="26563B2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0F0EC34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57B6" w14:textId="77777777" w:rsidR="00AA1665" w:rsidRDefault="00AA1665">
    <w:pPr>
      <w:pStyle w:val="Stopka"/>
    </w:pPr>
    <w:r>
      <w:rPr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276FCD" wp14:editId="64F8ED4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04C37" w14:textId="77777777" w:rsidR="00AA1665" w:rsidRDefault="00AA1665" w:rsidP="006303FD">
                          <w:pPr>
                            <w:jc w:val="right"/>
                          </w:pPr>
                          <w:r>
                            <w:rPr>
                              <w:lang w:val="pl-PL"/>
                            </w:rPr>
                            <w:t>2018-07-14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5276FCD" id="Rectangle 459" o:spid="_x0000_s1078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14:paraId="09504C37" w14:textId="77777777" w:rsidR="00AA1665" w:rsidRDefault="00AA1665" w:rsidP="006303FD">
                    <w:pPr>
                      <w:jc w:val="right"/>
                    </w:pPr>
                    <w:r>
                      <w:rPr>
                        <w:lang w:val="pl-PL"/>
                      </w:rPr>
                      <w:t>2018-07-14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pl-PL" w:eastAsia="pl-P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B2B207" wp14:editId="2E64811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2981849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417B" w14:textId="77777777" w:rsidR="001D340F" w:rsidRDefault="001D340F">
      <w:r>
        <w:separator/>
      </w:r>
    </w:p>
  </w:footnote>
  <w:footnote w:type="continuationSeparator" w:id="0">
    <w:p w14:paraId="434FBE52" w14:textId="77777777" w:rsidR="001D340F" w:rsidRDefault="001D340F">
      <w:r>
        <w:separator/>
      </w:r>
    </w:p>
  </w:footnote>
  <w:footnote w:type="continuationNotice" w:id="1">
    <w:p w14:paraId="272490A4" w14:textId="77777777" w:rsidR="001D340F" w:rsidRDefault="001D340F">
      <w:pPr>
        <w:rPr>
          <w:i/>
          <w:sz w:val="18"/>
        </w:rPr>
      </w:pPr>
      <w:r>
        <w:rPr>
          <w:i/>
          <w:sz w:val="18"/>
        </w:rPr>
        <w:t>(przypis dolny kontynuowany)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FB92F" w14:textId="77777777" w:rsidR="00AA1665" w:rsidRDefault="00AA1665">
    <w:pPr>
      <w:pStyle w:val="Nagwek"/>
      <w:rPr>
        <w:rFonts w:asciiTheme="majorHAnsi" w:eastAsiaTheme="majorEastAsia" w:hAnsiTheme="majorHAnsi" w:cstheme="majorBidi"/>
      </w:rPr>
    </w:pPr>
    <w:r w:rsidRPr="004C4270">
      <w:rPr>
        <w:rFonts w:asciiTheme="majorHAnsi" w:eastAsiaTheme="majorEastAsia" w:hAnsiTheme="majorHAnsi" w:cstheme="majorBidi"/>
        <w:lang w:val="en-US"/>
      </w:rPr>
      <w:t xml:space="preserve">Plan </w:t>
    </w:r>
    <w:proofErr w:type="spellStart"/>
    <w:r w:rsidRPr="004C4270">
      <w:rPr>
        <w:rFonts w:asciiTheme="majorHAnsi" w:eastAsiaTheme="majorEastAsia" w:hAnsiTheme="majorHAnsi" w:cstheme="majorBidi"/>
        <w:lang w:val="en-US"/>
      </w:rPr>
      <w:t>marketingowy</w:t>
    </w:r>
    <w:proofErr w:type="spellEnd"/>
    <w:r w:rsidRPr="004C4270"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 w:rsidRPr="004C4270">
      <w:rPr>
        <w:rFonts w:asciiTheme="majorHAnsi" w:eastAsiaTheme="majorEastAsia" w:hAnsiTheme="majorHAnsi" w:cstheme="majorBidi"/>
        <w:lang w:val="en-US"/>
      </w:rPr>
      <w:t>firmy</w:t>
    </w:r>
    <w:proofErr w:type="spellEnd"/>
    <w:r w:rsidRPr="004C4270">
      <w:rPr>
        <w:rFonts w:asciiTheme="majorHAnsi" w:eastAsiaTheme="majorEastAsia" w:hAnsiTheme="majorHAnsi" w:cstheme="majorBidi"/>
        <w:lang w:val="en-US"/>
      </w:rPr>
      <w:t xml:space="preserve"> Adventure Works</w:t>
    </w:r>
  </w:p>
  <w:p w14:paraId="36A04AC4" w14:textId="77777777" w:rsidR="00AA1665" w:rsidRDefault="00AA1665">
    <w:pPr>
      <w:pStyle w:val="Nagwek"/>
    </w:pPr>
    <w:r>
      <w:rPr>
        <w:rFonts w:asciiTheme="majorHAnsi" w:eastAsiaTheme="majorEastAsia" w:hAnsiTheme="majorHAnsi" w:cstheme="majorBidi"/>
        <w:noProof/>
        <w:lang w:val="pl-PL" w:eastAsia="pl-P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E2436E" wp14:editId="71419E0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65F6DD5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58BF9E" wp14:editId="50BC167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F0B1527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pl-PL"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B5EB9A" wp14:editId="101C6B2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145B6A8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382F" w14:textId="77777777" w:rsidR="00AA1665" w:rsidRDefault="00AA1665">
    <w:pPr>
      <w:pStyle w:val="Nagwek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pl-PL" w:eastAsia="pl-P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D46B851" wp14:editId="0D19C16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48D2F" w14:textId="77777777" w:rsidR="00AA1665" w:rsidRPr="00103C67" w:rsidRDefault="00AA1665">
                          <w:pPr>
                            <w:spacing w:after="0" w:line="240" w:lineRule="auto"/>
                            <w:jc w:val="right"/>
                            <w:rPr>
                              <w:i/>
                            </w:rPr>
                          </w:pPr>
                          <w:r w:rsidRPr="00103C67">
                            <w:rPr>
                              <w:i/>
                              <w:lang w:val="pl-PL"/>
                            </w:rPr>
                            <w:t xml:space="preserve">Take the </w:t>
                          </w:r>
                          <w:proofErr w:type="spellStart"/>
                          <w:r w:rsidRPr="00103C67">
                            <w:rPr>
                              <w:i/>
                              <w:lang w:val="pl-PL"/>
                            </w:rPr>
                            <w:t>Survey</w:t>
                          </w:r>
                          <w:proofErr w:type="spellEnd"/>
                          <w:r>
                            <w:rPr>
                              <w:i/>
                              <w:lang w:val="pl-PL"/>
                            </w:rPr>
                            <w:t xml:space="preserve"> – instrukcja użytkownika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6B85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76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14:paraId="7EC48D2F" w14:textId="77777777" w:rsidR="00AA1665" w:rsidRPr="00103C67" w:rsidRDefault="00AA1665">
                    <w:pPr>
                      <w:spacing w:after="0" w:line="240" w:lineRule="auto"/>
                      <w:jc w:val="right"/>
                      <w:rPr>
                        <w:i/>
                      </w:rPr>
                    </w:pPr>
                    <w:r w:rsidRPr="00103C67">
                      <w:rPr>
                        <w:i/>
                        <w:lang w:val="pl-PL"/>
                      </w:rPr>
                      <w:t xml:space="preserve">Take the </w:t>
                    </w:r>
                    <w:proofErr w:type="spellStart"/>
                    <w:r w:rsidRPr="00103C67">
                      <w:rPr>
                        <w:i/>
                        <w:lang w:val="pl-PL"/>
                      </w:rPr>
                      <w:t>Survey</w:t>
                    </w:r>
                    <w:proofErr w:type="spellEnd"/>
                    <w:r>
                      <w:rPr>
                        <w:i/>
                        <w:lang w:val="pl-PL"/>
                      </w:rPr>
                      <w:t xml:space="preserve"> – instrukcja użytkownika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pl-PL" w:eastAsia="pl-P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301DA5A6" wp14:editId="7C68963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1B8119D" w14:textId="77777777" w:rsidR="00AA1665" w:rsidRDefault="00AA1665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6038E">
                            <w:rPr>
                              <w:noProof/>
                              <w:color w:val="FFFFFF" w:themeColor="background1"/>
                              <w:lang w:val="pl-PL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DA5A6" id="Text Box 476" o:spid="_x0000_s1077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41B8119D" w14:textId="77777777" w:rsidR="00AA1665" w:rsidRDefault="00AA1665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6038E">
                      <w:rPr>
                        <w:noProof/>
                        <w:color w:val="FFFFFF" w:themeColor="background1"/>
                        <w:lang w:val="pl-PL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punktowana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13F55AE4"/>
    <w:multiLevelType w:val="hybridMultilevel"/>
    <w:tmpl w:val="CC72A702"/>
    <w:lvl w:ilvl="0" w:tplc="68367416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20922"/>
    <w:multiLevelType w:val="hybridMultilevel"/>
    <w:tmpl w:val="7008768E"/>
    <w:lvl w:ilvl="0" w:tplc="0D8AAA22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56F59"/>
    <w:multiLevelType w:val="hybridMultilevel"/>
    <w:tmpl w:val="4568243C"/>
    <w:lvl w:ilvl="0" w:tplc="87C07642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punktowana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8"/>
  </w:num>
  <w:num w:numId="4">
    <w:abstractNumId w:val="9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D"/>
    <w:rsid w:val="00073C83"/>
    <w:rsid w:val="000D18B0"/>
    <w:rsid w:val="00103C67"/>
    <w:rsid w:val="00113A1C"/>
    <w:rsid w:val="00124330"/>
    <w:rsid w:val="00151C55"/>
    <w:rsid w:val="001946F7"/>
    <w:rsid w:val="001B36A5"/>
    <w:rsid w:val="001D340F"/>
    <w:rsid w:val="00220833"/>
    <w:rsid w:val="002A0A30"/>
    <w:rsid w:val="002E0B14"/>
    <w:rsid w:val="002F2ACE"/>
    <w:rsid w:val="00363F41"/>
    <w:rsid w:val="00380A8F"/>
    <w:rsid w:val="004038D7"/>
    <w:rsid w:val="00431808"/>
    <w:rsid w:val="0048284D"/>
    <w:rsid w:val="004B7DAA"/>
    <w:rsid w:val="004C4270"/>
    <w:rsid w:val="004D5A9B"/>
    <w:rsid w:val="00575F27"/>
    <w:rsid w:val="00610B50"/>
    <w:rsid w:val="006303FD"/>
    <w:rsid w:val="006322ED"/>
    <w:rsid w:val="00727475"/>
    <w:rsid w:val="0076038E"/>
    <w:rsid w:val="00777C76"/>
    <w:rsid w:val="007A4A4C"/>
    <w:rsid w:val="007C337C"/>
    <w:rsid w:val="00885F5B"/>
    <w:rsid w:val="008F428C"/>
    <w:rsid w:val="00924CBA"/>
    <w:rsid w:val="009768A4"/>
    <w:rsid w:val="00A22C77"/>
    <w:rsid w:val="00AA1665"/>
    <w:rsid w:val="00AA1985"/>
    <w:rsid w:val="00C73E7E"/>
    <w:rsid w:val="00CC7429"/>
    <w:rsid w:val="00CF1CD5"/>
    <w:rsid w:val="00D04E23"/>
    <w:rsid w:val="00D66B54"/>
    <w:rsid w:val="00D674AD"/>
    <w:rsid w:val="00D93BA6"/>
    <w:rsid w:val="00D95848"/>
    <w:rsid w:val="00DE6B0F"/>
    <w:rsid w:val="00E27936"/>
    <w:rsid w:val="00E3143C"/>
    <w:rsid w:val="00E41302"/>
    <w:rsid w:val="00E538F7"/>
    <w:rsid w:val="00EC126C"/>
    <w:rsid w:val="00F033F5"/>
    <w:rsid w:val="00F13729"/>
    <w:rsid w:val="00F31B0F"/>
    <w:rsid w:val="00F523D1"/>
    <w:rsid w:val="00F75258"/>
    <w:rsid w:val="00F76358"/>
    <w:rsid w:val="00FA666D"/>
    <w:rsid w:val="00FE6FB1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D9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after="240" w:line="240" w:lineRule="atLeast"/>
      <w:ind w:firstLine="360"/>
      <w:jc w:val="both"/>
    </w:pPr>
  </w:style>
  <w:style w:type="character" w:customStyle="1" w:styleId="TekstpodstawowyZnak">
    <w:name w:val="Tekst podstawowy Znak"/>
    <w:basedOn w:val="Domylnaczcionkaakapitu"/>
    <w:link w:val="Tekstpodstawowy"/>
    <w:rPr>
      <w:rFonts w:ascii="Garamond" w:hAnsi="Garamond"/>
      <w:sz w:val="22"/>
    </w:rPr>
  </w:style>
  <w:style w:type="paragraph" w:customStyle="1" w:styleId="BlockQuotation">
    <w:name w:val="Block Quotation"/>
    <w:basedOn w:val="Tekstpodstawowy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omylnaczcionkaakapitu"/>
    <w:link w:val="BlockQuotation"/>
    <w:rPr>
      <w:rFonts w:ascii="Garamond" w:hAnsi="Garamond"/>
      <w:i/>
      <w:sz w:val="22"/>
    </w:rPr>
  </w:style>
  <w:style w:type="paragraph" w:styleId="Legenda">
    <w:name w:val="caption"/>
    <w:basedOn w:val="Normalny"/>
    <w:next w:val="Normalny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Odwoanieprzypisukocowego">
    <w:name w:val="endnote reference"/>
    <w:semiHidden/>
    <w:rPr>
      <w:vertAlign w:val="superscript"/>
    </w:rPr>
  </w:style>
  <w:style w:type="paragraph" w:styleId="Tekstprzypisukocowego">
    <w:name w:val="endnote text"/>
    <w:basedOn w:val="Normalny"/>
    <w:semiHidden/>
  </w:style>
  <w:style w:type="character" w:styleId="Odwoanieprzypisudolnego">
    <w:name w:val="footnote reference"/>
    <w:semiHidden/>
    <w:rPr>
      <w:vertAlign w:val="superscript"/>
    </w:rPr>
  </w:style>
  <w:style w:type="paragraph" w:styleId="Tekstprzypisudolnego">
    <w:name w:val="footnote text"/>
    <w:basedOn w:val="Normalny"/>
    <w:semiHidden/>
  </w:style>
  <w:style w:type="paragraph" w:styleId="Indeks1">
    <w:name w:val="index 1"/>
    <w:basedOn w:val="Normalny"/>
    <w:semiHidden/>
    <w:rPr>
      <w:sz w:val="21"/>
    </w:rPr>
  </w:style>
  <w:style w:type="paragraph" w:styleId="Indeks2">
    <w:name w:val="index 2"/>
    <w:basedOn w:val="Normalny"/>
    <w:semiHidden/>
    <w:pPr>
      <w:ind w:hanging="240"/>
    </w:pPr>
    <w:rPr>
      <w:sz w:val="21"/>
    </w:rPr>
  </w:style>
  <w:style w:type="paragraph" w:styleId="Indeks3">
    <w:name w:val="index 3"/>
    <w:basedOn w:val="Normalny"/>
    <w:semiHidden/>
    <w:pPr>
      <w:ind w:left="480" w:hanging="240"/>
    </w:pPr>
    <w:rPr>
      <w:sz w:val="21"/>
    </w:rPr>
  </w:style>
  <w:style w:type="paragraph" w:styleId="Indeks4">
    <w:name w:val="index 4"/>
    <w:basedOn w:val="Normalny"/>
    <w:semiHidden/>
    <w:pPr>
      <w:ind w:left="600" w:hanging="240"/>
    </w:pPr>
    <w:rPr>
      <w:sz w:val="21"/>
    </w:rPr>
  </w:style>
  <w:style w:type="paragraph" w:styleId="Indeks5">
    <w:name w:val="index 5"/>
    <w:basedOn w:val="Normalny"/>
    <w:semiHidden/>
    <w:pPr>
      <w:ind w:left="840"/>
    </w:pPr>
    <w:rPr>
      <w:sz w:val="21"/>
    </w:rPr>
  </w:style>
  <w:style w:type="paragraph" w:styleId="Nagwekindeksu">
    <w:name w:val="index heading"/>
    <w:basedOn w:val="Normalny"/>
    <w:next w:val="Indeks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punktowana">
    <w:name w:val="List Bullet"/>
    <w:basedOn w:val="Normalny"/>
    <w:pPr>
      <w:numPr>
        <w:numId w:val="2"/>
      </w:numPr>
      <w:spacing w:after="240" w:line="240" w:lineRule="atLeast"/>
      <w:ind w:right="720"/>
      <w:jc w:val="both"/>
    </w:pPr>
  </w:style>
  <w:style w:type="paragraph" w:styleId="Tekstmakra">
    <w:name w:val="macro"/>
    <w:basedOn w:val="Tekstpodstawowy"/>
    <w:semiHidden/>
    <w:pPr>
      <w:spacing w:line="240" w:lineRule="auto"/>
      <w:jc w:val="left"/>
    </w:pPr>
    <w:rPr>
      <w:rFonts w:ascii="Courier New" w:hAnsi="Courier New"/>
    </w:rPr>
  </w:style>
  <w:style w:type="character" w:styleId="Numerstrony">
    <w:name w:val="page number"/>
    <w:rPr>
      <w:sz w:val="24"/>
    </w:rPr>
  </w:style>
  <w:style w:type="paragraph" w:customStyle="1" w:styleId="SubtitleCover">
    <w:name w:val="Subtitle Cover"/>
    <w:basedOn w:val="TitleCover"/>
    <w:next w:val="Tekstpodstawowy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ny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pisilustracji">
    <w:name w:val="table of figures"/>
    <w:basedOn w:val="Normalny"/>
    <w:semiHidden/>
  </w:style>
  <w:style w:type="paragraph" w:styleId="Spistreci1">
    <w:name w:val="toc 1"/>
    <w:basedOn w:val="Normalny"/>
    <w:uiPriority w:val="39"/>
    <w:pPr>
      <w:tabs>
        <w:tab w:val="right" w:leader="dot" w:pos="5040"/>
      </w:tabs>
    </w:pPr>
  </w:style>
  <w:style w:type="paragraph" w:styleId="Spistreci2">
    <w:name w:val="toc 2"/>
    <w:basedOn w:val="Normalny"/>
    <w:uiPriority w:val="39"/>
    <w:pPr>
      <w:tabs>
        <w:tab w:val="right" w:leader="dot" w:pos="5040"/>
      </w:tabs>
    </w:pPr>
  </w:style>
  <w:style w:type="paragraph" w:styleId="Spistreci3">
    <w:name w:val="toc 3"/>
    <w:basedOn w:val="Normalny"/>
    <w:uiPriority w:val="39"/>
    <w:pPr>
      <w:tabs>
        <w:tab w:val="right" w:leader="dot" w:pos="5040"/>
      </w:tabs>
    </w:pPr>
    <w:rPr>
      <w:i/>
    </w:rPr>
  </w:style>
  <w:style w:type="paragraph" w:styleId="Spistreci4">
    <w:name w:val="toc 4"/>
    <w:basedOn w:val="Normalny"/>
    <w:semiHidden/>
    <w:pPr>
      <w:tabs>
        <w:tab w:val="right" w:leader="dot" w:pos="5040"/>
      </w:tabs>
    </w:pPr>
    <w:rPr>
      <w:i/>
    </w:rPr>
  </w:style>
  <w:style w:type="paragraph" w:styleId="Spistreci5">
    <w:name w:val="toc 5"/>
    <w:basedOn w:val="Normalny"/>
    <w:semiHidden/>
    <w:rPr>
      <w:i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ny"/>
    <w:pPr>
      <w:keepNext/>
      <w:spacing w:before="80"/>
      <w:jc w:val="center"/>
    </w:pPr>
    <w:rPr>
      <w:caps/>
      <w:sz w:val="14"/>
    </w:rPr>
  </w:style>
  <w:style w:type="character" w:styleId="Odwoaniedokomentarza">
    <w:name w:val="annotation reference"/>
    <w:semiHidden/>
    <w:rPr>
      <w:sz w:val="16"/>
    </w:rPr>
  </w:style>
  <w:style w:type="paragraph" w:styleId="Tekstkomentarza">
    <w:name w:val="annotation text"/>
    <w:basedOn w:val="Normalny"/>
    <w:link w:val="TekstkomentarzaZnak"/>
    <w:semiHidden/>
  </w:style>
  <w:style w:type="paragraph" w:customStyle="1" w:styleId="CompanyName">
    <w:name w:val="Company Name"/>
    <w:basedOn w:val="Tekstpodstawowy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Wykazrde">
    <w:name w:val="table of authorities"/>
    <w:basedOn w:val="Normalny"/>
    <w:semiHidden/>
    <w:pPr>
      <w:tabs>
        <w:tab w:val="right" w:leader="dot" w:pos="7560"/>
      </w:tabs>
    </w:pPr>
  </w:style>
  <w:style w:type="paragraph" w:styleId="Nagwekwykazurde">
    <w:name w:val="toa heading"/>
    <w:basedOn w:val="Normalny"/>
    <w:next w:val="Wykazrde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ny"/>
    <w:pPr>
      <w:keepNext/>
      <w:spacing w:before="40"/>
    </w:pPr>
    <w:rPr>
      <w:sz w:val="18"/>
    </w:rPr>
  </w:style>
  <w:style w:type="paragraph" w:customStyle="1" w:styleId="Percentage">
    <w:name w:val="Percentage"/>
    <w:basedOn w:val="Normalny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ny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omylnaczcionkaakapitu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Normalny"/>
    <w:rPr>
      <w:rFonts w:ascii="Verdana" w:hAnsi="Verdana"/>
      <w:sz w:val="12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b/>
      <w:bCs/>
      <w:i/>
      <w:iCs/>
      <w:color w:val="D34817" w:themeColor="accent1"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D34817" w:themeColor="accent1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9B2D1F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pPr>
      <w:outlineLvl w:val="9"/>
    </w:pPr>
  </w:style>
  <w:style w:type="character" w:styleId="Hipercze">
    <w:name w:val="Hyperlink"/>
    <w:basedOn w:val="Domylnaczcionkaakapitu"/>
    <w:uiPriority w:val="99"/>
    <w:unhideWhenUsed/>
    <w:rPr>
      <w:color w:val="CC9900" w:themeColor="hyperlink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Nagwek">
    <w:name w:val="header"/>
    <w:basedOn w:val="Normalny"/>
    <w:link w:val="NagwekZnak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customStyle="1" w:styleId="05BC2C2812214721B0E643442EA253EB">
    <w:name w:val="05BC2C2812214721B0E643442EA253EB"/>
  </w:style>
  <w:style w:type="paragraph" w:styleId="Tematkomentarza">
    <w:name w:val="annotation subject"/>
    <w:basedOn w:val="Tekstkomentarza"/>
    <w:next w:val="Tekstkomentarza"/>
    <w:link w:val="TematkomentarzaZnak"/>
    <w:pPr>
      <w:spacing w:line="240" w:lineRule="auto"/>
    </w:pPr>
    <w:rPr>
      <w:b/>
      <w:bCs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</w:style>
  <w:style w:type="character" w:customStyle="1" w:styleId="TematkomentarzaZnak">
    <w:name w:val="Temat komentarza Znak"/>
    <w:basedOn w:val="TekstkomentarzaZnak"/>
    <w:link w:val="Tematkomentarza"/>
  </w:style>
  <w:style w:type="paragraph" w:styleId="NormalnyWeb">
    <w:name w:val="Normal (Web)"/>
    <w:basedOn w:val="Normalny"/>
    <w:uiPriority w:val="99"/>
    <w:unhideWhenUsed/>
    <w:rsid w:val="0063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630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0412">
                          <w:marLeft w:val="0"/>
                          <w:marRight w:val="0"/>
                          <w:marTop w:val="12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ulik\AppData\Roaming\Microsoft\Szablony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3BFFF-1596-48BB-B09D-58D8EA361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61E42-39D9-4D61-A61F-7AF2D201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9</Pages>
  <Words>376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2018-07-14T19:21:00Z</dcterms:created>
  <dcterms:modified xsi:type="dcterms:W3CDTF">2018-07-14T19:29:00Z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